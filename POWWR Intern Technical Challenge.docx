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24D5BE" w14:textId="47F77C2A" w:rsidR="00C64EAB" w:rsidRDefault="001B04C0">
      <w:r>
        <w:t>POWWR Intern Technical Challenge</w:t>
      </w:r>
    </w:p>
    <w:p w14:paraId="0508F621" w14:textId="77777777" w:rsidR="001B04C0" w:rsidRDefault="001B04C0"/>
    <w:tbl>
      <w:tblPr>
        <w:tblStyle w:val="GridTable4-Accent2"/>
        <w:tblW w:w="14879" w:type="dxa"/>
        <w:tblLayout w:type="fixed"/>
        <w:tblLook w:val="04A0" w:firstRow="1" w:lastRow="0" w:firstColumn="1" w:lastColumn="0" w:noHBand="0" w:noVBand="1"/>
      </w:tblPr>
      <w:tblGrid>
        <w:gridCol w:w="1271"/>
        <w:gridCol w:w="2126"/>
        <w:gridCol w:w="2127"/>
        <w:gridCol w:w="3118"/>
        <w:gridCol w:w="3260"/>
        <w:gridCol w:w="1843"/>
        <w:gridCol w:w="1134"/>
      </w:tblGrid>
      <w:tr w:rsidR="001B04C0" w14:paraId="4A061610" w14:textId="77777777" w:rsidTr="00384B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47B28128" w14:textId="13FB42A2" w:rsidR="001B04C0" w:rsidRDefault="001B04C0">
            <w:r>
              <w:t>Test Case ID</w:t>
            </w:r>
          </w:p>
        </w:tc>
        <w:tc>
          <w:tcPr>
            <w:tcW w:w="2126" w:type="dxa"/>
          </w:tcPr>
          <w:p w14:paraId="2611C88E" w14:textId="3E1CC5E6" w:rsidR="001B04C0" w:rsidRDefault="001B04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Case Description</w:t>
            </w:r>
          </w:p>
        </w:tc>
        <w:tc>
          <w:tcPr>
            <w:tcW w:w="2127" w:type="dxa"/>
          </w:tcPr>
          <w:p w14:paraId="1347AE14" w14:textId="3AAEBBB9" w:rsidR="001B04C0" w:rsidRDefault="001B04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Preconditions</w:t>
            </w:r>
          </w:p>
        </w:tc>
        <w:tc>
          <w:tcPr>
            <w:tcW w:w="3118" w:type="dxa"/>
          </w:tcPr>
          <w:p w14:paraId="3FEDFB79" w14:textId="08455E13" w:rsidR="001B04C0" w:rsidRDefault="001B04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Steps to execute</w:t>
            </w:r>
          </w:p>
        </w:tc>
        <w:tc>
          <w:tcPr>
            <w:tcW w:w="3260" w:type="dxa"/>
          </w:tcPr>
          <w:p w14:paraId="27D5325E" w14:textId="01AD2391" w:rsidR="001B04C0" w:rsidRDefault="001B04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1843" w:type="dxa"/>
          </w:tcPr>
          <w:p w14:paraId="38F9F8B8" w14:textId="3F45EDAA" w:rsidR="001B04C0" w:rsidRDefault="001B04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Result</w:t>
            </w:r>
          </w:p>
        </w:tc>
        <w:tc>
          <w:tcPr>
            <w:tcW w:w="1134" w:type="dxa"/>
          </w:tcPr>
          <w:p w14:paraId="68C78A00" w14:textId="38F06810" w:rsidR="001B04C0" w:rsidRDefault="001B04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Status</w:t>
            </w:r>
          </w:p>
        </w:tc>
      </w:tr>
      <w:tr w:rsidR="001B04C0" w14:paraId="6E0CBBE0" w14:textId="77777777" w:rsidTr="00384B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66894B83" w14:textId="485F1C61" w:rsidR="001B04C0" w:rsidRDefault="001B04C0">
            <w:r>
              <w:t>TC001</w:t>
            </w:r>
          </w:p>
        </w:tc>
        <w:tc>
          <w:tcPr>
            <w:tcW w:w="2126" w:type="dxa"/>
          </w:tcPr>
          <w:p w14:paraId="3C22C96A" w14:textId="0A0AD1AB" w:rsidR="001B04C0" w:rsidRDefault="00863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page loads correctly and </w:t>
            </w:r>
            <w:r w:rsidR="00F32684">
              <w:t>displays</w:t>
            </w:r>
            <w:r>
              <w:t xml:space="preserve">  main elements</w:t>
            </w:r>
            <w:r w:rsidR="002D5B37">
              <w:t>, title</w:t>
            </w:r>
          </w:p>
        </w:tc>
        <w:tc>
          <w:tcPr>
            <w:tcW w:w="2127" w:type="dxa"/>
          </w:tcPr>
          <w:p w14:paraId="1D95C5C5" w14:textId="15F3DD77" w:rsidR="001B04C0" w:rsidRDefault="00863509" w:rsidP="00863509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Browser open</w:t>
            </w:r>
            <w:r w:rsidR="00D2680C">
              <w:t>.</w:t>
            </w:r>
          </w:p>
        </w:tc>
        <w:tc>
          <w:tcPr>
            <w:tcW w:w="3118" w:type="dxa"/>
          </w:tcPr>
          <w:p w14:paraId="5BD36F3B" w14:textId="3330CC7C" w:rsidR="00863509" w:rsidRPr="00D5692E" w:rsidRDefault="00863509" w:rsidP="00863509">
            <w:pPr>
              <w:numPr>
                <w:ilvl w:val="0"/>
                <w:numId w:val="3"/>
              </w:num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ui-provider"/>
                <w:rFonts w:ascii="Aptos" w:hAnsi="Aptos"/>
                <w:color w:val="000000"/>
              </w:rPr>
            </w:pPr>
            <w:r w:rsidRPr="00D5692E">
              <w:t>Navigate to url “</w:t>
            </w:r>
            <w:hyperlink r:id="rId5" w:history="1">
              <w:r w:rsidRPr="00D5692E">
                <w:rPr>
                  <w:rStyle w:val="Hyperlink"/>
                  <w:rFonts w:ascii="Aptos" w:hAnsi="Aptos"/>
                  <w:color w:val="467886"/>
                </w:rPr>
                <w:t>https://react-shopping-cart-67954.firebaseapp.com/</w:t>
              </w:r>
            </w:hyperlink>
            <w:r w:rsidRPr="00D5692E">
              <w:rPr>
                <w:rStyle w:val="ui-provider"/>
                <w:rFonts w:ascii="Aptos" w:hAnsi="Aptos"/>
                <w:color w:val="000000"/>
              </w:rPr>
              <w:t>”</w:t>
            </w:r>
            <w:r w:rsidR="00D2680C" w:rsidRPr="00D5692E">
              <w:rPr>
                <w:rStyle w:val="ui-provider"/>
                <w:rFonts w:ascii="Aptos" w:hAnsi="Aptos"/>
                <w:color w:val="000000"/>
              </w:rPr>
              <w:t>.</w:t>
            </w:r>
          </w:p>
          <w:p w14:paraId="775346C5" w14:textId="77777777" w:rsidR="001B04C0" w:rsidRPr="00D5692E" w:rsidRDefault="00CE0E70" w:rsidP="00CE0E70">
            <w:pPr>
              <w:numPr>
                <w:ilvl w:val="0"/>
                <w:numId w:val="3"/>
              </w:num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color w:val="000000"/>
              </w:rPr>
            </w:pPr>
            <w:r w:rsidRPr="00D5692E">
              <w:t>Check HTTP Response</w:t>
            </w:r>
          </w:p>
          <w:p w14:paraId="2D96E68F" w14:textId="77777777" w:rsidR="00CE0E70" w:rsidRPr="00D5692E" w:rsidRDefault="00CE0E70" w:rsidP="00CE0E70">
            <w:pPr>
              <w:numPr>
                <w:ilvl w:val="0"/>
                <w:numId w:val="3"/>
              </w:num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color w:val="000000"/>
              </w:rPr>
            </w:pPr>
            <w:r w:rsidRPr="00D5692E">
              <w:rPr>
                <w:rFonts w:ascii="Aptos" w:hAnsi="Aptos"/>
                <w:color w:val="000000"/>
              </w:rPr>
              <w:t>Check body, main existence and visibility</w:t>
            </w:r>
          </w:p>
          <w:p w14:paraId="15D0DD60" w14:textId="573DB177" w:rsidR="00CE0E70" w:rsidRPr="00CE0E70" w:rsidRDefault="00CE0E70" w:rsidP="00CE0E70">
            <w:pPr>
              <w:numPr>
                <w:ilvl w:val="0"/>
                <w:numId w:val="3"/>
              </w:num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color w:val="000000"/>
                <w:sz w:val="22"/>
                <w:szCs w:val="22"/>
              </w:rPr>
            </w:pPr>
            <w:r w:rsidRPr="00D5692E">
              <w:rPr>
                <w:rFonts w:ascii="Aptos" w:hAnsi="Aptos"/>
                <w:color w:val="000000"/>
              </w:rPr>
              <w:t>Check for title</w:t>
            </w:r>
          </w:p>
        </w:tc>
        <w:tc>
          <w:tcPr>
            <w:tcW w:w="3260" w:type="dxa"/>
          </w:tcPr>
          <w:p w14:paraId="138EC576" w14:textId="2E4BF633" w:rsidR="001B04C0" w:rsidRDefault="00863509" w:rsidP="00F17225">
            <w:pPr>
              <w:pStyle w:val="ListParagraph"/>
              <w:numPr>
                <w:ilvl w:val="0"/>
                <w:numId w:val="3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HTTP Response OK</w:t>
            </w:r>
            <w:r w:rsidR="00D2680C">
              <w:t>.</w:t>
            </w:r>
          </w:p>
          <w:p w14:paraId="58CA2D8A" w14:textId="01DD9FE6" w:rsidR="001F06F4" w:rsidRDefault="001F06F4" w:rsidP="00F17225">
            <w:pPr>
              <w:pStyle w:val="ListParagraph"/>
              <w:numPr>
                <w:ilvl w:val="0"/>
                <w:numId w:val="3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Body visible</w:t>
            </w:r>
            <w:r w:rsidR="00D2680C">
              <w:t>.</w:t>
            </w:r>
          </w:p>
          <w:p w14:paraId="2059ED09" w14:textId="77777777" w:rsidR="001F06F4" w:rsidRDefault="001F06F4" w:rsidP="00F17225">
            <w:pPr>
              <w:pStyle w:val="ListParagraph"/>
              <w:numPr>
                <w:ilvl w:val="0"/>
                <w:numId w:val="3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Main visible</w:t>
            </w:r>
            <w:r w:rsidR="00D2680C">
              <w:t>.</w:t>
            </w:r>
          </w:p>
          <w:p w14:paraId="08C9784E" w14:textId="3825B3BE" w:rsidR="00CE0E70" w:rsidRDefault="00CE0E70" w:rsidP="00F17225">
            <w:pPr>
              <w:pStyle w:val="ListParagraph"/>
              <w:numPr>
                <w:ilvl w:val="0"/>
                <w:numId w:val="3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Title exists, contains “Shopping cart”.</w:t>
            </w:r>
          </w:p>
        </w:tc>
        <w:tc>
          <w:tcPr>
            <w:tcW w:w="1843" w:type="dxa"/>
          </w:tcPr>
          <w:p w14:paraId="3419064D" w14:textId="77777777" w:rsidR="001B04C0" w:rsidRDefault="001B0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3F139A21" w14:textId="77777777" w:rsidR="001B04C0" w:rsidRDefault="001B0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B04C0" w14:paraId="45F93C30" w14:textId="77777777" w:rsidTr="00384B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7990830C" w14:textId="031033B1" w:rsidR="001B04C0" w:rsidRDefault="007F05F7">
            <w:r>
              <w:t>TC002</w:t>
            </w:r>
          </w:p>
        </w:tc>
        <w:tc>
          <w:tcPr>
            <w:tcW w:w="2126" w:type="dxa"/>
          </w:tcPr>
          <w:p w14:paraId="38005B2C" w14:textId="25CA5B7B" w:rsidR="001B04C0" w:rsidRDefault="007F05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Clicking the cart button opens the shopping cart</w:t>
            </w:r>
            <w:r w:rsidR="00D2680C">
              <w:t>.</w:t>
            </w:r>
          </w:p>
        </w:tc>
        <w:tc>
          <w:tcPr>
            <w:tcW w:w="2127" w:type="dxa"/>
          </w:tcPr>
          <w:p w14:paraId="00B66B8C" w14:textId="5F244431" w:rsidR="001B04C0" w:rsidRDefault="00384BEA" w:rsidP="00384BEA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Shop page loaded</w:t>
            </w:r>
            <w:r w:rsidR="00D2680C">
              <w:t>.</w:t>
            </w:r>
          </w:p>
        </w:tc>
        <w:tc>
          <w:tcPr>
            <w:tcW w:w="3118" w:type="dxa"/>
          </w:tcPr>
          <w:p w14:paraId="7148950D" w14:textId="0D58E2B9" w:rsidR="001B04C0" w:rsidRDefault="00384BEA" w:rsidP="00384BEA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 the cart button</w:t>
            </w:r>
            <w:r w:rsidR="00D2680C">
              <w:t>.</w:t>
            </w:r>
          </w:p>
        </w:tc>
        <w:tc>
          <w:tcPr>
            <w:tcW w:w="3260" w:type="dxa"/>
          </w:tcPr>
          <w:p w14:paraId="088B0099" w14:textId="25FE7B4C" w:rsidR="00384BEA" w:rsidRDefault="00384BEA" w:rsidP="00F17225">
            <w:pPr>
              <w:pStyle w:val="ListParagraph"/>
              <w:numPr>
                <w:ilvl w:val="0"/>
                <w:numId w:val="3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shopping cart is open</w:t>
            </w:r>
            <w:r w:rsidR="00D2680C">
              <w:t>.</w:t>
            </w:r>
          </w:p>
        </w:tc>
        <w:tc>
          <w:tcPr>
            <w:tcW w:w="1843" w:type="dxa"/>
          </w:tcPr>
          <w:p w14:paraId="57A2A999" w14:textId="77777777" w:rsidR="001B04C0" w:rsidRDefault="001B0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16513F61" w14:textId="77777777" w:rsidR="001B04C0" w:rsidRDefault="001B0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B04C0" w14:paraId="7F4A89F7" w14:textId="77777777" w:rsidTr="00384B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0586D003" w14:textId="43C33309" w:rsidR="001B04C0" w:rsidRDefault="00384BEA">
            <w:r>
              <w:t>TC003</w:t>
            </w:r>
          </w:p>
        </w:tc>
        <w:tc>
          <w:tcPr>
            <w:tcW w:w="2126" w:type="dxa"/>
          </w:tcPr>
          <w:p w14:paraId="1FE6BD03" w14:textId="058C7AA3" w:rsidR="001B04C0" w:rsidRDefault="00384B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Clicking ‘Add to cart’ button </w:t>
            </w:r>
            <w:r w:rsidR="00C773A2">
              <w:t>for</w:t>
            </w:r>
            <w:r>
              <w:t xml:space="preserve"> an item </w:t>
            </w:r>
            <w:r w:rsidR="00C773A2">
              <w:t>which is already in the cart</w:t>
            </w:r>
            <w:r w:rsidR="00070C17">
              <w:t xml:space="preserve"> </w:t>
            </w:r>
            <w:r>
              <w:t>increments the quantity of that item in the cart by one.</w:t>
            </w:r>
          </w:p>
        </w:tc>
        <w:tc>
          <w:tcPr>
            <w:tcW w:w="2127" w:type="dxa"/>
          </w:tcPr>
          <w:p w14:paraId="26D710E6" w14:textId="06026ADD" w:rsidR="00384BEA" w:rsidRDefault="00384BEA" w:rsidP="00384BEA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Shop page loaded</w:t>
            </w:r>
            <w:r w:rsidR="00D2680C">
              <w:t>.</w:t>
            </w:r>
          </w:p>
          <w:p w14:paraId="71EDDF39" w14:textId="793482A6" w:rsidR="009D40D4" w:rsidRDefault="009D40D4" w:rsidP="00384BEA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Item exists in the cart with quantity &gt;= 0.</w:t>
            </w:r>
          </w:p>
        </w:tc>
        <w:tc>
          <w:tcPr>
            <w:tcW w:w="3118" w:type="dxa"/>
          </w:tcPr>
          <w:p w14:paraId="7112213F" w14:textId="0E55A0B1" w:rsidR="00AF3DC0" w:rsidRDefault="00384BEA" w:rsidP="00AF3DC0">
            <w:pPr>
              <w:pStyle w:val="ListParagraph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Check the </w:t>
            </w:r>
            <w:r w:rsidR="00B8094D">
              <w:t>quantity</w:t>
            </w:r>
            <w:r>
              <w:t xml:space="preserve"> of an arbitrary item in the cart</w:t>
            </w:r>
            <w:r w:rsidR="00D2680C">
              <w:t>.</w:t>
            </w:r>
          </w:p>
          <w:p w14:paraId="23743383" w14:textId="123ECD46" w:rsidR="00FB78A5" w:rsidRDefault="00FB78A5" w:rsidP="00FB78A5">
            <w:pPr>
              <w:pStyle w:val="ListParagraph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 ‘Add to cart’ button corresponding to that item</w:t>
            </w:r>
            <w:r w:rsidR="00D2680C">
              <w:t>.</w:t>
            </w:r>
          </w:p>
          <w:p w14:paraId="4D998451" w14:textId="6356C134" w:rsidR="00FB78A5" w:rsidRDefault="00FB78A5" w:rsidP="00FB78A5">
            <w:pPr>
              <w:pStyle w:val="ListParagraph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Determine the difference between the new quantity in the cart</w:t>
            </w:r>
            <w:r w:rsidR="00B8094D">
              <w:t xml:space="preserve"> and the original quantity</w:t>
            </w:r>
            <w:r w:rsidR="00D2680C">
              <w:t>.</w:t>
            </w:r>
          </w:p>
        </w:tc>
        <w:tc>
          <w:tcPr>
            <w:tcW w:w="3260" w:type="dxa"/>
          </w:tcPr>
          <w:p w14:paraId="157605F3" w14:textId="2DAF437C" w:rsidR="001B04C0" w:rsidRDefault="00B8094D" w:rsidP="00F17225">
            <w:pPr>
              <w:pStyle w:val="ListParagraph"/>
              <w:numPr>
                <w:ilvl w:val="0"/>
                <w:numId w:val="3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difference in the item quantity in the cart is </w:t>
            </w:r>
            <w:r w:rsidR="00AF3DC0">
              <w:t>1</w:t>
            </w:r>
            <w:r>
              <w:t>.</w:t>
            </w:r>
          </w:p>
        </w:tc>
        <w:tc>
          <w:tcPr>
            <w:tcW w:w="1843" w:type="dxa"/>
          </w:tcPr>
          <w:p w14:paraId="6BCEEBAE" w14:textId="77777777" w:rsidR="001B04C0" w:rsidRDefault="001B0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7C345916" w14:textId="77777777" w:rsidR="001B04C0" w:rsidRDefault="001B0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70C17" w14:paraId="4A0CDC6D" w14:textId="77777777" w:rsidTr="00384B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71431477" w14:textId="645A2AC0" w:rsidR="00070C17" w:rsidRDefault="00070C17" w:rsidP="00070C17">
            <w:r>
              <w:t>TC004</w:t>
            </w:r>
          </w:p>
        </w:tc>
        <w:tc>
          <w:tcPr>
            <w:tcW w:w="2126" w:type="dxa"/>
          </w:tcPr>
          <w:p w14:paraId="35750C8C" w14:textId="38C3B98F" w:rsidR="00070C17" w:rsidRDefault="00070C17" w:rsidP="00070C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Clicking ‘Add to cart’ button for an item which is </w:t>
            </w:r>
            <w:r>
              <w:t xml:space="preserve">not </w:t>
            </w:r>
            <w:r>
              <w:lastRenderedPageBreak/>
              <w:t xml:space="preserve">in the cart </w:t>
            </w:r>
            <w:r>
              <w:t>adds a single instance of that item to the cart</w:t>
            </w:r>
            <w:r w:rsidR="00D2680C">
              <w:t>.</w:t>
            </w:r>
          </w:p>
        </w:tc>
        <w:tc>
          <w:tcPr>
            <w:tcW w:w="2127" w:type="dxa"/>
          </w:tcPr>
          <w:p w14:paraId="51037683" w14:textId="000F1FD6" w:rsidR="00070C17" w:rsidRDefault="009D40D4" w:rsidP="009D40D4">
            <w:pPr>
              <w:pStyle w:val="ListParagraph"/>
              <w:numPr>
                <w:ilvl w:val="0"/>
                <w:numId w:val="11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Shop page loaded</w:t>
            </w:r>
            <w:r w:rsidR="00D2680C">
              <w:t>.</w:t>
            </w:r>
          </w:p>
          <w:p w14:paraId="666F1F50" w14:textId="2C958B56" w:rsidR="00AF3DC0" w:rsidRDefault="00AF3DC0" w:rsidP="009D40D4">
            <w:pPr>
              <w:pStyle w:val="ListParagraph"/>
              <w:numPr>
                <w:ilvl w:val="0"/>
                <w:numId w:val="11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Item exists in the shop which is not in the cart</w:t>
            </w:r>
            <w:r w:rsidR="00D2680C">
              <w:t>.</w:t>
            </w:r>
          </w:p>
        </w:tc>
        <w:tc>
          <w:tcPr>
            <w:tcW w:w="3118" w:type="dxa"/>
          </w:tcPr>
          <w:p w14:paraId="4975ABE1" w14:textId="781F4995" w:rsidR="00070C17" w:rsidRDefault="00AF3DC0" w:rsidP="00AF3DC0">
            <w:pPr>
              <w:pStyle w:val="ListParagraph"/>
              <w:numPr>
                <w:ilvl w:val="0"/>
                <w:numId w:val="12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Determine a product in the shop which has not been added to the cart</w:t>
            </w:r>
            <w:r w:rsidR="00D2680C">
              <w:t>.</w:t>
            </w:r>
          </w:p>
          <w:p w14:paraId="501132B4" w14:textId="5F45140E" w:rsidR="00AF3DC0" w:rsidRDefault="00AF3DC0" w:rsidP="00AF3DC0">
            <w:pPr>
              <w:pStyle w:val="ListParagraph"/>
              <w:numPr>
                <w:ilvl w:val="0"/>
                <w:numId w:val="12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Click ‘Add to cart’ on this item</w:t>
            </w:r>
            <w:r w:rsidR="00D2680C">
              <w:t>.</w:t>
            </w:r>
          </w:p>
        </w:tc>
        <w:tc>
          <w:tcPr>
            <w:tcW w:w="3260" w:type="dxa"/>
          </w:tcPr>
          <w:p w14:paraId="3ED2F9C9" w14:textId="58224FB8" w:rsidR="00070C17" w:rsidRDefault="00AF3DC0" w:rsidP="00F17225">
            <w:pPr>
              <w:pStyle w:val="ListParagraph"/>
              <w:numPr>
                <w:ilvl w:val="0"/>
                <w:numId w:val="3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The item appear</w:t>
            </w:r>
            <w:r w:rsidR="001C1F6B">
              <w:t>s</w:t>
            </w:r>
            <w:r>
              <w:t xml:space="preserve"> in the cart with quantity of 1.</w:t>
            </w:r>
          </w:p>
        </w:tc>
        <w:tc>
          <w:tcPr>
            <w:tcW w:w="1843" w:type="dxa"/>
          </w:tcPr>
          <w:p w14:paraId="3EC5580E" w14:textId="77777777" w:rsidR="00070C17" w:rsidRDefault="00070C17" w:rsidP="00070C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33CFE83B" w14:textId="77777777" w:rsidR="00070C17" w:rsidRDefault="00070C17" w:rsidP="00070C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70C17" w14:paraId="52047C9F" w14:textId="77777777" w:rsidTr="00384B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699BB500" w14:textId="0F61B2EF" w:rsidR="00070C17" w:rsidRDefault="00070C17" w:rsidP="00070C17">
            <w:r>
              <w:t>TC005</w:t>
            </w:r>
          </w:p>
        </w:tc>
        <w:tc>
          <w:tcPr>
            <w:tcW w:w="2126" w:type="dxa"/>
          </w:tcPr>
          <w:p w14:paraId="157BACF9" w14:textId="05D4EA97" w:rsidR="00070C17" w:rsidRDefault="00070C17" w:rsidP="00070C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Cart persists on page refresh</w:t>
            </w:r>
            <w:r w:rsidR="00D2680C">
              <w:t>.</w:t>
            </w:r>
          </w:p>
        </w:tc>
        <w:tc>
          <w:tcPr>
            <w:tcW w:w="2127" w:type="dxa"/>
          </w:tcPr>
          <w:p w14:paraId="268825D5" w14:textId="38940419" w:rsidR="00070C17" w:rsidRDefault="00070C17" w:rsidP="00070C17">
            <w:pPr>
              <w:pStyle w:val="ListParagraph"/>
              <w:numPr>
                <w:ilvl w:val="0"/>
                <w:numId w:val="10"/>
              </w:num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Shop page loaded</w:t>
            </w:r>
            <w:r w:rsidR="00D2680C">
              <w:t>.</w:t>
            </w:r>
          </w:p>
          <w:p w14:paraId="44A79C7B" w14:textId="216E14A4" w:rsidR="00070C17" w:rsidRDefault="00BE7618" w:rsidP="00BE7618">
            <w:pPr>
              <w:pStyle w:val="ListParagraph"/>
              <w:numPr>
                <w:ilvl w:val="0"/>
                <w:numId w:val="10"/>
              </w:num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Items exist in cart</w:t>
            </w:r>
            <w:r w:rsidR="00D2680C">
              <w:t>.</w:t>
            </w:r>
          </w:p>
        </w:tc>
        <w:tc>
          <w:tcPr>
            <w:tcW w:w="3118" w:type="dxa"/>
          </w:tcPr>
          <w:p w14:paraId="015C1CC9" w14:textId="4E9F4103" w:rsidR="00070C17" w:rsidRDefault="00567426" w:rsidP="00BE7618">
            <w:pPr>
              <w:pStyle w:val="ListParagraph"/>
              <w:numPr>
                <w:ilvl w:val="0"/>
                <w:numId w:val="13"/>
              </w:num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Record quantities of items  currently in cart</w:t>
            </w:r>
            <w:r w:rsidR="00D2680C">
              <w:t>.</w:t>
            </w:r>
          </w:p>
          <w:p w14:paraId="3288AAF0" w14:textId="30D74C84" w:rsidR="00567426" w:rsidRDefault="00567426" w:rsidP="00BE7618">
            <w:pPr>
              <w:pStyle w:val="ListParagraph"/>
              <w:numPr>
                <w:ilvl w:val="0"/>
                <w:numId w:val="13"/>
              </w:num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Refresh page</w:t>
            </w:r>
            <w:r w:rsidR="00D2680C">
              <w:t>.</w:t>
            </w:r>
          </w:p>
          <w:p w14:paraId="6D2AF438" w14:textId="61B32675" w:rsidR="00567426" w:rsidRDefault="00567426" w:rsidP="00BE7618">
            <w:pPr>
              <w:pStyle w:val="ListParagraph"/>
              <w:numPr>
                <w:ilvl w:val="0"/>
                <w:numId w:val="13"/>
              </w:num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Compare recorded quantities from cart with new quantities</w:t>
            </w:r>
            <w:r w:rsidR="00D2680C">
              <w:t>.</w:t>
            </w:r>
          </w:p>
        </w:tc>
        <w:tc>
          <w:tcPr>
            <w:tcW w:w="3260" w:type="dxa"/>
          </w:tcPr>
          <w:p w14:paraId="23E80ADF" w14:textId="2D86771A" w:rsidR="00567426" w:rsidRDefault="00567426" w:rsidP="00F17225">
            <w:pPr>
              <w:pStyle w:val="ListParagraph"/>
              <w:numPr>
                <w:ilvl w:val="0"/>
                <w:numId w:val="3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Pre-refresh cart quantities</w:t>
            </w:r>
            <w:r w:rsidR="00D2680C">
              <w:t xml:space="preserve"> are</w:t>
            </w:r>
            <w:r>
              <w:t xml:space="preserve"> equal to post-refresh quantities</w:t>
            </w:r>
            <w:r w:rsidR="00D2680C">
              <w:t>.</w:t>
            </w:r>
          </w:p>
        </w:tc>
        <w:tc>
          <w:tcPr>
            <w:tcW w:w="1843" w:type="dxa"/>
          </w:tcPr>
          <w:p w14:paraId="17F5D086" w14:textId="77777777" w:rsidR="00070C17" w:rsidRDefault="00070C17" w:rsidP="00070C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4C4D7168" w14:textId="77777777" w:rsidR="00070C17" w:rsidRDefault="00070C17" w:rsidP="00070C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70C17" w14:paraId="604A4C6B" w14:textId="77777777" w:rsidTr="00384B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112DB170" w14:textId="405A0672" w:rsidR="00070C17" w:rsidRDefault="001C1F6B" w:rsidP="00070C17">
            <w:r>
              <w:t>TC006</w:t>
            </w:r>
          </w:p>
        </w:tc>
        <w:tc>
          <w:tcPr>
            <w:tcW w:w="2126" w:type="dxa"/>
          </w:tcPr>
          <w:p w14:paraId="20FCC8B7" w14:textId="54384ED6" w:rsidR="00070C17" w:rsidRDefault="001C1F6B" w:rsidP="00070C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Pressing the ‘+’ button on an item in the cart increments the quantity of that item in the cart by 1</w:t>
            </w:r>
            <w:r w:rsidR="00D2680C">
              <w:t>.</w:t>
            </w:r>
          </w:p>
        </w:tc>
        <w:tc>
          <w:tcPr>
            <w:tcW w:w="2127" w:type="dxa"/>
          </w:tcPr>
          <w:p w14:paraId="5BE9DE2F" w14:textId="171A9E17" w:rsidR="00070C17" w:rsidRDefault="00866CCE" w:rsidP="00866CCE">
            <w:pPr>
              <w:pStyle w:val="ListParagraph"/>
              <w:numPr>
                <w:ilvl w:val="0"/>
                <w:numId w:val="14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Shop page loaded</w:t>
            </w:r>
            <w:r w:rsidR="00D2680C">
              <w:t>.</w:t>
            </w:r>
          </w:p>
          <w:p w14:paraId="651E4D16" w14:textId="732F88E8" w:rsidR="00866CCE" w:rsidRDefault="00866CCE" w:rsidP="00866CCE">
            <w:pPr>
              <w:pStyle w:val="ListParagraph"/>
              <w:numPr>
                <w:ilvl w:val="0"/>
                <w:numId w:val="14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Items exist in the cart</w:t>
            </w:r>
            <w:r w:rsidR="00D2680C">
              <w:t>.</w:t>
            </w:r>
          </w:p>
          <w:p w14:paraId="1CACE2B5" w14:textId="01A42119" w:rsidR="00866CCE" w:rsidRDefault="00866CCE" w:rsidP="00866CCE">
            <w:pPr>
              <w:pStyle w:val="ListParagraph"/>
              <w:numPr>
                <w:ilvl w:val="0"/>
                <w:numId w:val="14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Cart is open</w:t>
            </w:r>
            <w:r w:rsidR="00D2680C">
              <w:t>.</w:t>
            </w:r>
          </w:p>
        </w:tc>
        <w:tc>
          <w:tcPr>
            <w:tcW w:w="3118" w:type="dxa"/>
          </w:tcPr>
          <w:p w14:paraId="5C12C1AB" w14:textId="5C9F2DF6" w:rsidR="00866CCE" w:rsidRDefault="00866CCE" w:rsidP="00866CCE">
            <w:pPr>
              <w:pStyle w:val="ListParagraph"/>
              <w:numPr>
                <w:ilvl w:val="0"/>
                <w:numId w:val="15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Record the quantity of an item in the cart</w:t>
            </w:r>
            <w:r w:rsidR="00D2680C">
              <w:t>.</w:t>
            </w:r>
          </w:p>
          <w:p w14:paraId="1CD7C44B" w14:textId="4E8E00DB" w:rsidR="00866CCE" w:rsidRDefault="00866CCE" w:rsidP="00866CCE">
            <w:pPr>
              <w:pStyle w:val="ListParagraph"/>
              <w:numPr>
                <w:ilvl w:val="0"/>
                <w:numId w:val="15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Click the ‘+’ button on </w:t>
            </w:r>
            <w:r w:rsidR="0087216C">
              <w:t>that</w:t>
            </w:r>
            <w:r>
              <w:t xml:space="preserve"> item in the cart</w:t>
            </w:r>
            <w:r w:rsidR="00D2680C">
              <w:t>.</w:t>
            </w:r>
          </w:p>
          <w:p w14:paraId="2F820582" w14:textId="144DD099" w:rsidR="0087216C" w:rsidRDefault="0087216C" w:rsidP="00866CCE">
            <w:pPr>
              <w:pStyle w:val="ListParagraph"/>
              <w:numPr>
                <w:ilvl w:val="0"/>
                <w:numId w:val="15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Compare the new quantity with the recorded quantity</w:t>
            </w:r>
            <w:r w:rsidR="00D2680C">
              <w:t>.</w:t>
            </w:r>
          </w:p>
        </w:tc>
        <w:tc>
          <w:tcPr>
            <w:tcW w:w="3260" w:type="dxa"/>
          </w:tcPr>
          <w:p w14:paraId="2A1A1835" w14:textId="433B3729" w:rsidR="00070C17" w:rsidRDefault="0087216C" w:rsidP="00F17225">
            <w:pPr>
              <w:pStyle w:val="ListParagraph"/>
              <w:numPr>
                <w:ilvl w:val="0"/>
                <w:numId w:val="3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difference in the item quantity is 1.</w:t>
            </w:r>
          </w:p>
        </w:tc>
        <w:tc>
          <w:tcPr>
            <w:tcW w:w="1843" w:type="dxa"/>
          </w:tcPr>
          <w:p w14:paraId="461F63C6" w14:textId="77777777" w:rsidR="00070C17" w:rsidRDefault="00070C17" w:rsidP="00070C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3D437773" w14:textId="77777777" w:rsidR="00070C17" w:rsidRDefault="00070C17" w:rsidP="00070C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70C17" w14:paraId="0568831E" w14:textId="77777777" w:rsidTr="00384B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1D629651" w14:textId="5B2ABD2A" w:rsidR="00070C17" w:rsidRDefault="004F7CE9" w:rsidP="00070C17">
            <w:r>
              <w:t>TC007</w:t>
            </w:r>
          </w:p>
        </w:tc>
        <w:tc>
          <w:tcPr>
            <w:tcW w:w="2126" w:type="dxa"/>
          </w:tcPr>
          <w:p w14:paraId="6A2D550D" w14:textId="1A93F112" w:rsidR="00070C17" w:rsidRDefault="004F7CE9" w:rsidP="00070C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Incrementing the quantity of an item in the cart increments the cart subtotal by the price displayed for that item in the shop</w:t>
            </w:r>
            <w:r w:rsidR="00D2680C">
              <w:t>.</w:t>
            </w:r>
          </w:p>
        </w:tc>
        <w:tc>
          <w:tcPr>
            <w:tcW w:w="2127" w:type="dxa"/>
          </w:tcPr>
          <w:p w14:paraId="6824B354" w14:textId="10967674" w:rsidR="00D2680C" w:rsidRDefault="00D2680C" w:rsidP="00D2680C">
            <w:pPr>
              <w:pStyle w:val="ListParagraph"/>
              <w:numPr>
                <w:ilvl w:val="0"/>
                <w:numId w:val="16"/>
              </w:num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Shop page loaded.</w:t>
            </w:r>
          </w:p>
        </w:tc>
        <w:tc>
          <w:tcPr>
            <w:tcW w:w="3118" w:type="dxa"/>
          </w:tcPr>
          <w:p w14:paraId="6BA1D325" w14:textId="4FB56897" w:rsidR="0071627B" w:rsidRDefault="0071627B" w:rsidP="0071627B">
            <w:pPr>
              <w:pStyle w:val="ListParagraph"/>
              <w:numPr>
                <w:ilvl w:val="0"/>
                <w:numId w:val="17"/>
              </w:num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Record current cart subtotal.</w:t>
            </w:r>
          </w:p>
          <w:p w14:paraId="581DE429" w14:textId="77777777" w:rsidR="0071627B" w:rsidRDefault="00D2680C" w:rsidP="0071627B">
            <w:pPr>
              <w:pStyle w:val="ListParagraph"/>
              <w:numPr>
                <w:ilvl w:val="0"/>
                <w:numId w:val="17"/>
              </w:num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Increment the quantity of an item in the cart by ‘Add to cart’ button or ‘+’ button.</w:t>
            </w:r>
          </w:p>
          <w:p w14:paraId="63009506" w14:textId="1F991659" w:rsidR="0071627B" w:rsidRDefault="0071627B" w:rsidP="0071627B">
            <w:pPr>
              <w:pStyle w:val="ListParagraph"/>
              <w:numPr>
                <w:ilvl w:val="0"/>
                <w:numId w:val="17"/>
              </w:num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Determine the difference in subtotal pre and post increment</w:t>
            </w:r>
          </w:p>
        </w:tc>
        <w:tc>
          <w:tcPr>
            <w:tcW w:w="3260" w:type="dxa"/>
          </w:tcPr>
          <w:p w14:paraId="2861FC85" w14:textId="1D86825C" w:rsidR="00070C17" w:rsidRDefault="00951D9C" w:rsidP="00F17225">
            <w:pPr>
              <w:pStyle w:val="ListParagraph"/>
              <w:numPr>
                <w:ilvl w:val="0"/>
                <w:numId w:val="3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difference in the subtotal </w:t>
            </w:r>
            <w:r w:rsidR="00C32622">
              <w:t xml:space="preserve">is </w:t>
            </w:r>
            <w:r>
              <w:t>equal</w:t>
            </w:r>
            <w:r w:rsidR="00C32622">
              <w:t xml:space="preserve"> to</w:t>
            </w:r>
            <w:r>
              <w:t xml:space="preserve"> the price of the item added to cart</w:t>
            </w:r>
          </w:p>
        </w:tc>
        <w:tc>
          <w:tcPr>
            <w:tcW w:w="1843" w:type="dxa"/>
          </w:tcPr>
          <w:p w14:paraId="52213F06" w14:textId="77777777" w:rsidR="00070C17" w:rsidRDefault="00070C17" w:rsidP="00070C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607BB8AC" w14:textId="77777777" w:rsidR="00070C17" w:rsidRDefault="00070C17" w:rsidP="00070C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B410C" w14:paraId="13AD0BCB" w14:textId="77777777" w:rsidTr="00384B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157AC734" w14:textId="0AFC6F3E" w:rsidR="00EB410C" w:rsidRDefault="00EB410C" w:rsidP="00EB410C">
            <w:r>
              <w:t>TC008</w:t>
            </w:r>
          </w:p>
        </w:tc>
        <w:tc>
          <w:tcPr>
            <w:tcW w:w="2126" w:type="dxa"/>
          </w:tcPr>
          <w:p w14:paraId="2238DD4D" w14:textId="0A8E1A62" w:rsidR="00EB410C" w:rsidRDefault="00EB410C" w:rsidP="00EB41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Pressing the ‘</w:t>
            </w:r>
            <w:r>
              <w:t>-</w:t>
            </w:r>
            <w:r>
              <w:t xml:space="preserve">’ button on an item in the cart </w:t>
            </w:r>
            <w:r>
              <w:t>decrements</w:t>
            </w:r>
            <w:r>
              <w:t xml:space="preserve"> the </w:t>
            </w:r>
            <w:r>
              <w:lastRenderedPageBreak/>
              <w:t>quantity of that item in the cart by 1.</w:t>
            </w:r>
          </w:p>
        </w:tc>
        <w:tc>
          <w:tcPr>
            <w:tcW w:w="2127" w:type="dxa"/>
          </w:tcPr>
          <w:p w14:paraId="0755505E" w14:textId="131180E8" w:rsidR="00EB410C" w:rsidRDefault="00EB410C" w:rsidP="00EB410C">
            <w:pPr>
              <w:pStyle w:val="ListParagraph"/>
              <w:numPr>
                <w:ilvl w:val="0"/>
                <w:numId w:val="18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Shop page loaded.</w:t>
            </w:r>
          </w:p>
          <w:p w14:paraId="6EF8C8FD" w14:textId="36A43979" w:rsidR="00EB410C" w:rsidRDefault="00EB410C" w:rsidP="00EB410C">
            <w:pPr>
              <w:pStyle w:val="ListParagraph"/>
              <w:numPr>
                <w:ilvl w:val="0"/>
                <w:numId w:val="18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Items exist in the cart.</w:t>
            </w:r>
          </w:p>
          <w:p w14:paraId="7A8E8A6B" w14:textId="2439A5EF" w:rsidR="00EB410C" w:rsidRDefault="00EB410C" w:rsidP="00EB410C">
            <w:pPr>
              <w:pStyle w:val="ListParagraph"/>
              <w:numPr>
                <w:ilvl w:val="0"/>
                <w:numId w:val="18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Cart is open.</w:t>
            </w:r>
          </w:p>
        </w:tc>
        <w:tc>
          <w:tcPr>
            <w:tcW w:w="3118" w:type="dxa"/>
          </w:tcPr>
          <w:p w14:paraId="3CE94EE5" w14:textId="25C2C9B8" w:rsidR="004B194D" w:rsidRDefault="004B194D" w:rsidP="004B194D">
            <w:pPr>
              <w:pStyle w:val="ListParagraph"/>
              <w:numPr>
                <w:ilvl w:val="0"/>
                <w:numId w:val="21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Record the quantity of an item in the cart.</w:t>
            </w:r>
          </w:p>
          <w:p w14:paraId="5D8468E7" w14:textId="08B2F867" w:rsidR="004B194D" w:rsidRDefault="004B194D" w:rsidP="004B194D">
            <w:pPr>
              <w:pStyle w:val="ListParagraph"/>
              <w:numPr>
                <w:ilvl w:val="0"/>
                <w:numId w:val="21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 the ‘</w:t>
            </w:r>
            <w:r>
              <w:t>-</w:t>
            </w:r>
            <w:r>
              <w:t>’ button on that item in the cart.</w:t>
            </w:r>
          </w:p>
          <w:p w14:paraId="49611498" w14:textId="1D81655D" w:rsidR="00EB410C" w:rsidRDefault="004B194D" w:rsidP="004B194D">
            <w:pPr>
              <w:pStyle w:val="ListParagraph"/>
              <w:numPr>
                <w:ilvl w:val="0"/>
                <w:numId w:val="21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Compare the new quantity with the recorded quantity.</w:t>
            </w:r>
          </w:p>
        </w:tc>
        <w:tc>
          <w:tcPr>
            <w:tcW w:w="3260" w:type="dxa"/>
          </w:tcPr>
          <w:p w14:paraId="2C5FF073" w14:textId="66C7F50B" w:rsidR="00EB410C" w:rsidRDefault="00E14B67" w:rsidP="00F17225">
            <w:pPr>
              <w:pStyle w:val="ListParagraph"/>
              <w:numPr>
                <w:ilvl w:val="0"/>
                <w:numId w:val="3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>The difference in the item quantity is </w:t>
            </w:r>
            <w:r>
              <w:t>-</w:t>
            </w:r>
            <w:r>
              <w:t>1.</w:t>
            </w:r>
          </w:p>
        </w:tc>
        <w:tc>
          <w:tcPr>
            <w:tcW w:w="1843" w:type="dxa"/>
          </w:tcPr>
          <w:p w14:paraId="77982E76" w14:textId="77777777" w:rsidR="00EB410C" w:rsidRDefault="00EB410C" w:rsidP="00EB41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243B5809" w14:textId="77777777" w:rsidR="00EB410C" w:rsidRDefault="00EB410C" w:rsidP="00EB41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D1237" w14:paraId="4BC58C73" w14:textId="77777777" w:rsidTr="00384B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70AA18E6" w14:textId="502773FE" w:rsidR="003D1237" w:rsidRDefault="003D1237" w:rsidP="003D1237">
            <w:r>
              <w:t>TC009</w:t>
            </w:r>
          </w:p>
        </w:tc>
        <w:tc>
          <w:tcPr>
            <w:tcW w:w="2126" w:type="dxa"/>
          </w:tcPr>
          <w:p w14:paraId="488A2B90" w14:textId="6EF290D3" w:rsidR="003D1237" w:rsidRDefault="003D1237" w:rsidP="003D12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Decrementing</w:t>
            </w:r>
            <w:r>
              <w:t xml:space="preserve"> the quantity of an item in the cart </w:t>
            </w:r>
            <w:r>
              <w:t>decrements</w:t>
            </w:r>
            <w:r>
              <w:t xml:space="preserve"> the cart subtotal by the price displayed for that item in the shop.</w:t>
            </w:r>
          </w:p>
        </w:tc>
        <w:tc>
          <w:tcPr>
            <w:tcW w:w="2127" w:type="dxa"/>
          </w:tcPr>
          <w:p w14:paraId="4A42716A" w14:textId="77777777" w:rsidR="003D1237" w:rsidRDefault="003D1237" w:rsidP="003D1237">
            <w:pPr>
              <w:pStyle w:val="ListParagraph"/>
              <w:numPr>
                <w:ilvl w:val="0"/>
                <w:numId w:val="22"/>
              </w:num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Shop page loaded.</w:t>
            </w:r>
          </w:p>
          <w:p w14:paraId="77B5FE76" w14:textId="281DB08D" w:rsidR="003D1237" w:rsidRDefault="003D1237" w:rsidP="003D1237">
            <w:pPr>
              <w:pStyle w:val="ListParagraph"/>
              <w:numPr>
                <w:ilvl w:val="0"/>
                <w:numId w:val="22"/>
              </w:num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Cart </w:t>
            </w:r>
            <w:r w:rsidR="000943C0">
              <w:t xml:space="preserve">is </w:t>
            </w:r>
            <w:r>
              <w:t>open.</w:t>
            </w:r>
          </w:p>
        </w:tc>
        <w:tc>
          <w:tcPr>
            <w:tcW w:w="3118" w:type="dxa"/>
          </w:tcPr>
          <w:p w14:paraId="16DC5E87" w14:textId="51C55E5C" w:rsidR="003D1237" w:rsidRDefault="003D1237" w:rsidP="003D1237">
            <w:pPr>
              <w:pStyle w:val="ListParagraph"/>
              <w:numPr>
                <w:ilvl w:val="0"/>
                <w:numId w:val="23"/>
              </w:num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Record current cart subtotal.</w:t>
            </w:r>
          </w:p>
          <w:p w14:paraId="1F23126C" w14:textId="0136B7F6" w:rsidR="003D1237" w:rsidRDefault="003D1237" w:rsidP="003D1237">
            <w:pPr>
              <w:pStyle w:val="ListParagraph"/>
              <w:numPr>
                <w:ilvl w:val="0"/>
                <w:numId w:val="23"/>
              </w:num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Decrement</w:t>
            </w:r>
            <w:r>
              <w:t xml:space="preserve"> the quantity of an item in the cart </w:t>
            </w:r>
            <w:r>
              <w:t xml:space="preserve">by </w:t>
            </w:r>
            <w:r>
              <w:t>‘</w:t>
            </w:r>
            <w:r>
              <w:t>-</w:t>
            </w:r>
            <w:r>
              <w:t>’ button.</w:t>
            </w:r>
          </w:p>
          <w:p w14:paraId="1BEFFC31" w14:textId="1B061717" w:rsidR="003D1237" w:rsidRDefault="003D1237" w:rsidP="003D1237">
            <w:pPr>
              <w:pStyle w:val="ListParagraph"/>
              <w:numPr>
                <w:ilvl w:val="0"/>
                <w:numId w:val="23"/>
              </w:num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Determine the difference in subtotal pre and post increment</w:t>
            </w:r>
            <w:r w:rsidR="005C08D6">
              <w:t>.</w:t>
            </w:r>
          </w:p>
        </w:tc>
        <w:tc>
          <w:tcPr>
            <w:tcW w:w="3260" w:type="dxa"/>
          </w:tcPr>
          <w:p w14:paraId="60AA98EC" w14:textId="53B09EA7" w:rsidR="003D1237" w:rsidRDefault="00D73ABA" w:rsidP="00F17225">
            <w:pPr>
              <w:pStyle w:val="ListParagraph"/>
              <w:numPr>
                <w:ilvl w:val="0"/>
                <w:numId w:val="3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difference in the subtotal is equal to the </w:t>
            </w:r>
            <w:r>
              <w:t xml:space="preserve">negated </w:t>
            </w:r>
            <w:r>
              <w:t>price of the item added to cart</w:t>
            </w:r>
            <w:r w:rsidR="005C08D6">
              <w:t>.</w:t>
            </w:r>
          </w:p>
        </w:tc>
        <w:tc>
          <w:tcPr>
            <w:tcW w:w="1843" w:type="dxa"/>
          </w:tcPr>
          <w:p w14:paraId="0BB98DA0" w14:textId="77777777" w:rsidR="003D1237" w:rsidRDefault="003D1237" w:rsidP="003D12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687AD836" w14:textId="77777777" w:rsidR="003D1237" w:rsidRDefault="003D1237" w:rsidP="003D12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D1237" w14:paraId="6C510297" w14:textId="77777777" w:rsidTr="00384B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74A9E2C7" w14:textId="2F155D2A" w:rsidR="003D1237" w:rsidRDefault="00163885" w:rsidP="003D1237">
            <w:r>
              <w:t>TC010</w:t>
            </w:r>
          </w:p>
        </w:tc>
        <w:tc>
          <w:tcPr>
            <w:tcW w:w="2126" w:type="dxa"/>
          </w:tcPr>
          <w:p w14:paraId="346DE5AE" w14:textId="14C3A5CD" w:rsidR="003D1237" w:rsidRDefault="005C08D6" w:rsidP="003D12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When an item is in the cart with a quantity of 1, clicking the ‘-‘ button removes the item from the cart entirely</w:t>
            </w:r>
            <w:r w:rsidR="004C37E5">
              <w:t>.</w:t>
            </w:r>
          </w:p>
        </w:tc>
        <w:tc>
          <w:tcPr>
            <w:tcW w:w="2127" w:type="dxa"/>
          </w:tcPr>
          <w:p w14:paraId="2AB50B43" w14:textId="34D93DCB" w:rsidR="003D1237" w:rsidRDefault="005C08D6" w:rsidP="005C08D6">
            <w:pPr>
              <w:pStyle w:val="ListParagraph"/>
              <w:numPr>
                <w:ilvl w:val="0"/>
                <w:numId w:val="24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Shop page open</w:t>
            </w:r>
            <w:r w:rsidR="004C37E5">
              <w:t>.</w:t>
            </w:r>
          </w:p>
          <w:p w14:paraId="2A8FAE48" w14:textId="455DA6EA" w:rsidR="005C08D6" w:rsidRDefault="00C61CE1" w:rsidP="005C08D6">
            <w:pPr>
              <w:pStyle w:val="ListParagraph"/>
              <w:numPr>
                <w:ilvl w:val="0"/>
                <w:numId w:val="24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Item exists in cart with a quantity of 1</w:t>
            </w:r>
            <w:r w:rsidR="004C37E5">
              <w:t>.</w:t>
            </w:r>
          </w:p>
          <w:p w14:paraId="77110193" w14:textId="30BC5D8D" w:rsidR="00C61CE1" w:rsidRDefault="000943C0" w:rsidP="005C08D6">
            <w:pPr>
              <w:pStyle w:val="ListParagraph"/>
              <w:numPr>
                <w:ilvl w:val="0"/>
                <w:numId w:val="24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Cart is open</w:t>
            </w:r>
            <w:r w:rsidR="004C37E5">
              <w:t>.</w:t>
            </w:r>
          </w:p>
        </w:tc>
        <w:tc>
          <w:tcPr>
            <w:tcW w:w="3118" w:type="dxa"/>
          </w:tcPr>
          <w:p w14:paraId="62765B89" w14:textId="0D2465F9" w:rsidR="003D1237" w:rsidRDefault="00955884" w:rsidP="00955884">
            <w:pPr>
              <w:pStyle w:val="ListParagraph"/>
              <w:numPr>
                <w:ilvl w:val="0"/>
                <w:numId w:val="25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 ‘-‘ button on cart item with quantity of one</w:t>
            </w:r>
            <w:r w:rsidR="004C37E5">
              <w:t>.</w:t>
            </w:r>
          </w:p>
        </w:tc>
        <w:tc>
          <w:tcPr>
            <w:tcW w:w="3260" w:type="dxa"/>
          </w:tcPr>
          <w:p w14:paraId="71A28FA0" w14:textId="011853E8" w:rsidR="003D1237" w:rsidRDefault="00955884" w:rsidP="00F17225">
            <w:pPr>
              <w:pStyle w:val="ListParagraph"/>
              <w:numPr>
                <w:ilvl w:val="0"/>
                <w:numId w:val="3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  <w:r w:rsidR="009227A6">
              <w:t xml:space="preserve">he item is </w:t>
            </w:r>
            <w:r w:rsidR="00F13F4F">
              <w:t>no longer shown in the cart.</w:t>
            </w:r>
          </w:p>
        </w:tc>
        <w:tc>
          <w:tcPr>
            <w:tcW w:w="1843" w:type="dxa"/>
          </w:tcPr>
          <w:p w14:paraId="046CECCF" w14:textId="77777777" w:rsidR="003D1237" w:rsidRDefault="003D1237" w:rsidP="003D12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61C56217" w14:textId="77777777" w:rsidR="003D1237" w:rsidRDefault="003D1237" w:rsidP="003D12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839BB" w14:paraId="48C2E2DA" w14:textId="77777777" w:rsidTr="00384B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227E905A" w14:textId="7FD4A755" w:rsidR="000839BB" w:rsidRDefault="000839BB" w:rsidP="000839BB">
            <w:r>
              <w:t>TC011</w:t>
            </w:r>
          </w:p>
        </w:tc>
        <w:tc>
          <w:tcPr>
            <w:tcW w:w="2126" w:type="dxa"/>
          </w:tcPr>
          <w:p w14:paraId="6C748364" w14:textId="4292AC74" w:rsidR="000839BB" w:rsidRDefault="000839BB" w:rsidP="000839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‘N Product(s) found’ label matches the number of item panels in the shop</w:t>
            </w:r>
          </w:p>
        </w:tc>
        <w:tc>
          <w:tcPr>
            <w:tcW w:w="2127" w:type="dxa"/>
          </w:tcPr>
          <w:p w14:paraId="4CE18418" w14:textId="0D83CFB2" w:rsidR="000839BB" w:rsidRDefault="000839BB" w:rsidP="000839BB">
            <w:pPr>
              <w:pStyle w:val="ListParagraph"/>
              <w:numPr>
                <w:ilvl w:val="0"/>
                <w:numId w:val="28"/>
              </w:num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Shop page open</w:t>
            </w:r>
            <w:r w:rsidR="004C37E5">
              <w:t>.</w:t>
            </w:r>
          </w:p>
        </w:tc>
        <w:tc>
          <w:tcPr>
            <w:tcW w:w="3118" w:type="dxa"/>
          </w:tcPr>
          <w:p w14:paraId="029574CC" w14:textId="2D5769D5" w:rsidR="000839BB" w:rsidRDefault="004C37E5" w:rsidP="004C37E5">
            <w:pPr>
              <w:pStyle w:val="ListParagraph"/>
              <w:numPr>
                <w:ilvl w:val="0"/>
                <w:numId w:val="29"/>
              </w:num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Compare the count shown on the </w:t>
            </w:r>
            <w:r>
              <w:t>‘N Product(s) found’ label</w:t>
            </w:r>
            <w:r>
              <w:t xml:space="preserve"> to the number of item panels shown in the shop.</w:t>
            </w:r>
          </w:p>
        </w:tc>
        <w:tc>
          <w:tcPr>
            <w:tcW w:w="3260" w:type="dxa"/>
          </w:tcPr>
          <w:p w14:paraId="3AAE750D" w14:textId="7BEF10FC" w:rsidR="000839BB" w:rsidRDefault="004D6EDD" w:rsidP="00F17225">
            <w:pPr>
              <w:pStyle w:val="ListParagraph"/>
              <w:numPr>
                <w:ilvl w:val="0"/>
                <w:numId w:val="3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label count is equal to the number of item panels shown.</w:t>
            </w:r>
          </w:p>
        </w:tc>
        <w:tc>
          <w:tcPr>
            <w:tcW w:w="1843" w:type="dxa"/>
          </w:tcPr>
          <w:p w14:paraId="51CD3D61" w14:textId="77777777" w:rsidR="000839BB" w:rsidRDefault="000839BB" w:rsidP="000839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49B891EC" w14:textId="77777777" w:rsidR="000839BB" w:rsidRDefault="000839BB" w:rsidP="000839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77C38" w14:paraId="73ABE3F4" w14:textId="77777777" w:rsidTr="00384B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7785900C" w14:textId="3988EC4A" w:rsidR="00277C38" w:rsidRDefault="00277C38" w:rsidP="00277C38">
            <w:r>
              <w:t>TC012</w:t>
            </w:r>
          </w:p>
        </w:tc>
        <w:tc>
          <w:tcPr>
            <w:tcW w:w="2126" w:type="dxa"/>
          </w:tcPr>
          <w:p w14:paraId="59F407CE" w14:textId="05EF558B" w:rsidR="00277C38" w:rsidRDefault="00277C38" w:rsidP="00277C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When ‘CHECKOUT’ button pressed with items in the cart, the subtotal shown in the </w:t>
            </w:r>
            <w:r>
              <w:lastRenderedPageBreak/>
              <w:t>resulting box matches the subtotal shown in the cart</w:t>
            </w:r>
            <w:r w:rsidR="002556DF">
              <w:t>.</w:t>
            </w:r>
          </w:p>
        </w:tc>
        <w:tc>
          <w:tcPr>
            <w:tcW w:w="2127" w:type="dxa"/>
          </w:tcPr>
          <w:p w14:paraId="490349AD" w14:textId="77777777" w:rsidR="00277C38" w:rsidRDefault="00277C38" w:rsidP="00277C38">
            <w:pPr>
              <w:pStyle w:val="ListParagraph"/>
              <w:numPr>
                <w:ilvl w:val="0"/>
                <w:numId w:val="30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Shop page open.</w:t>
            </w:r>
          </w:p>
          <w:p w14:paraId="04364A46" w14:textId="77777777" w:rsidR="00277C38" w:rsidRDefault="00277C38" w:rsidP="00277C38">
            <w:pPr>
              <w:pStyle w:val="ListParagraph"/>
              <w:numPr>
                <w:ilvl w:val="0"/>
                <w:numId w:val="30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Items exist in the cart.</w:t>
            </w:r>
          </w:p>
          <w:p w14:paraId="01DC55D0" w14:textId="5DFAD993" w:rsidR="00277C38" w:rsidRDefault="00277C38" w:rsidP="00277C38">
            <w:pPr>
              <w:pStyle w:val="ListParagraph"/>
              <w:numPr>
                <w:ilvl w:val="0"/>
                <w:numId w:val="30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Cart is open.</w:t>
            </w:r>
          </w:p>
        </w:tc>
        <w:tc>
          <w:tcPr>
            <w:tcW w:w="3118" w:type="dxa"/>
          </w:tcPr>
          <w:p w14:paraId="19A06510" w14:textId="6AFA5D78" w:rsidR="00277C38" w:rsidRDefault="00926F15" w:rsidP="00277C38">
            <w:pPr>
              <w:pStyle w:val="ListParagraph"/>
              <w:numPr>
                <w:ilvl w:val="0"/>
                <w:numId w:val="31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Press ‘CHECKOUT’ button</w:t>
            </w:r>
            <w:r w:rsidR="006B6650">
              <w:t>.</w:t>
            </w:r>
          </w:p>
          <w:p w14:paraId="7CD4B638" w14:textId="500F0331" w:rsidR="00926F15" w:rsidRDefault="00926F15" w:rsidP="00277C38">
            <w:pPr>
              <w:pStyle w:val="ListParagraph"/>
              <w:numPr>
                <w:ilvl w:val="0"/>
                <w:numId w:val="31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Compare the </w:t>
            </w:r>
            <w:r w:rsidR="00A525B9">
              <w:t>subtotal shown in the resulting box to the subtotal shown in the cart</w:t>
            </w:r>
            <w:r w:rsidR="006B6650">
              <w:t>.</w:t>
            </w:r>
          </w:p>
        </w:tc>
        <w:tc>
          <w:tcPr>
            <w:tcW w:w="3260" w:type="dxa"/>
          </w:tcPr>
          <w:p w14:paraId="075F8241" w14:textId="47457E67" w:rsidR="00277C38" w:rsidRDefault="00A525B9" w:rsidP="00F17225">
            <w:pPr>
              <w:pStyle w:val="ListParagraph"/>
              <w:numPr>
                <w:ilvl w:val="0"/>
                <w:numId w:val="3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‘CHECKOUT’ box subtotal is equal to the cart subtotal</w:t>
            </w:r>
            <w:r w:rsidR="006B6650">
              <w:t>.</w:t>
            </w:r>
          </w:p>
        </w:tc>
        <w:tc>
          <w:tcPr>
            <w:tcW w:w="1843" w:type="dxa"/>
          </w:tcPr>
          <w:p w14:paraId="76149E0C" w14:textId="77777777" w:rsidR="00277C38" w:rsidRDefault="00277C38" w:rsidP="00277C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10003989" w14:textId="77777777" w:rsidR="00277C38" w:rsidRDefault="00277C38" w:rsidP="00277C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77C38" w14:paraId="4B45CD33" w14:textId="77777777" w:rsidTr="00384B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245507C5" w14:textId="18AEBCA3" w:rsidR="00277C38" w:rsidRDefault="001D466D" w:rsidP="00277C38">
            <w:r>
              <w:t>TC013</w:t>
            </w:r>
          </w:p>
        </w:tc>
        <w:tc>
          <w:tcPr>
            <w:tcW w:w="2126" w:type="dxa"/>
          </w:tcPr>
          <w:p w14:paraId="6D17DB44" w14:textId="49B17689" w:rsidR="00277C38" w:rsidRDefault="006B6650" w:rsidP="00277C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Clicking the ‘X’ button on the cart closes the cart display</w:t>
            </w:r>
            <w:r w:rsidR="002556DF">
              <w:t>.</w:t>
            </w:r>
          </w:p>
        </w:tc>
        <w:tc>
          <w:tcPr>
            <w:tcW w:w="2127" w:type="dxa"/>
          </w:tcPr>
          <w:p w14:paraId="0EC9B857" w14:textId="07ACEF10" w:rsidR="002556DF" w:rsidRDefault="002556DF" w:rsidP="002556DF">
            <w:pPr>
              <w:pStyle w:val="ListParagraph"/>
              <w:numPr>
                <w:ilvl w:val="0"/>
                <w:numId w:val="32"/>
              </w:num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Shop page open.</w:t>
            </w:r>
          </w:p>
          <w:p w14:paraId="66AABC01" w14:textId="665FD806" w:rsidR="002556DF" w:rsidRDefault="002556DF" w:rsidP="002556DF">
            <w:pPr>
              <w:pStyle w:val="ListParagraph"/>
              <w:numPr>
                <w:ilvl w:val="0"/>
                <w:numId w:val="32"/>
              </w:num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Cart is open.</w:t>
            </w:r>
          </w:p>
          <w:p w14:paraId="4743C394" w14:textId="77777777" w:rsidR="00277C38" w:rsidRDefault="00277C38" w:rsidP="00277C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8" w:type="dxa"/>
          </w:tcPr>
          <w:p w14:paraId="0DB2D29F" w14:textId="7ED93FAF" w:rsidR="00277C38" w:rsidRDefault="00D573BA" w:rsidP="00544B7F">
            <w:pPr>
              <w:pStyle w:val="ListParagraph"/>
              <w:numPr>
                <w:ilvl w:val="0"/>
                <w:numId w:val="33"/>
              </w:num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 the ‘X’ button</w:t>
            </w:r>
          </w:p>
        </w:tc>
        <w:tc>
          <w:tcPr>
            <w:tcW w:w="3260" w:type="dxa"/>
          </w:tcPr>
          <w:p w14:paraId="2046C6AD" w14:textId="50421768" w:rsidR="00277C38" w:rsidRDefault="00544B7F" w:rsidP="00544B7F">
            <w:pPr>
              <w:pStyle w:val="ListParagraph"/>
              <w:numPr>
                <w:ilvl w:val="0"/>
                <w:numId w:val="34"/>
              </w:num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cart box is no longer visible</w:t>
            </w:r>
          </w:p>
        </w:tc>
        <w:tc>
          <w:tcPr>
            <w:tcW w:w="1843" w:type="dxa"/>
          </w:tcPr>
          <w:p w14:paraId="56409511" w14:textId="77777777" w:rsidR="00277C38" w:rsidRDefault="00277C38" w:rsidP="00277C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06A38C30" w14:textId="77777777" w:rsidR="00277C38" w:rsidRDefault="00277C38" w:rsidP="00277C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F5ADF" w14:paraId="228BBE6F" w14:textId="77777777" w:rsidTr="00384B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4FDE0D78" w14:textId="5B07BB7C" w:rsidR="004F5ADF" w:rsidRDefault="004F5ADF" w:rsidP="004F5ADF">
            <w:r>
              <w:t>TC014</w:t>
            </w:r>
          </w:p>
        </w:tc>
        <w:tc>
          <w:tcPr>
            <w:tcW w:w="2126" w:type="dxa"/>
          </w:tcPr>
          <w:p w14:paraId="14B79CAC" w14:textId="3C7765BB" w:rsidR="004F5ADF" w:rsidRDefault="004F5ADF" w:rsidP="004F5A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</w:t>
            </w:r>
            <w:r w:rsidR="00315D3C">
              <w:t xml:space="preserve"> </w:t>
            </w:r>
            <w:r>
              <w:t>item quantity label attached to the trolley (cart) icon matches the sum of the quantities of all items in the cart.</w:t>
            </w:r>
          </w:p>
        </w:tc>
        <w:tc>
          <w:tcPr>
            <w:tcW w:w="2127" w:type="dxa"/>
          </w:tcPr>
          <w:p w14:paraId="4BA41044" w14:textId="3500094D" w:rsidR="004F5ADF" w:rsidRDefault="004F5ADF" w:rsidP="007E5E86">
            <w:pPr>
              <w:pStyle w:val="ListParagraph"/>
              <w:numPr>
                <w:ilvl w:val="0"/>
                <w:numId w:val="35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Shop page open.</w:t>
            </w:r>
          </w:p>
          <w:p w14:paraId="6302316C" w14:textId="6022DEE4" w:rsidR="00BF0D8C" w:rsidRDefault="00FF0B0E" w:rsidP="00BF0D8C">
            <w:pPr>
              <w:pStyle w:val="ListParagraph"/>
              <w:numPr>
                <w:ilvl w:val="0"/>
                <w:numId w:val="35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Items exist in the cart.</w:t>
            </w:r>
          </w:p>
        </w:tc>
        <w:tc>
          <w:tcPr>
            <w:tcW w:w="3118" w:type="dxa"/>
          </w:tcPr>
          <w:p w14:paraId="132A7FB7" w14:textId="34CDB2D6" w:rsidR="004D490B" w:rsidRDefault="004D490B" w:rsidP="00BF0D8C">
            <w:pPr>
              <w:pStyle w:val="ListParagraph"/>
              <w:numPr>
                <w:ilvl w:val="0"/>
                <w:numId w:val="36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Record the quantity on the cart label.</w:t>
            </w:r>
          </w:p>
          <w:p w14:paraId="0C2100EA" w14:textId="65A3B53A" w:rsidR="00315D3C" w:rsidRDefault="00315D3C" w:rsidP="00FF0B0E">
            <w:pPr>
              <w:pStyle w:val="ListParagraph"/>
              <w:numPr>
                <w:ilvl w:val="0"/>
                <w:numId w:val="36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Sum the quantities of all items in the cart</w:t>
            </w:r>
            <w:r w:rsidR="00F17225">
              <w:t>.</w:t>
            </w:r>
          </w:p>
          <w:p w14:paraId="662EEC40" w14:textId="60493024" w:rsidR="004F5ADF" w:rsidRDefault="00315D3C" w:rsidP="00FF0B0E">
            <w:pPr>
              <w:pStyle w:val="ListParagraph"/>
              <w:numPr>
                <w:ilvl w:val="0"/>
                <w:numId w:val="36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Compare </w:t>
            </w:r>
            <w:r w:rsidR="004D490B">
              <w:t>recorded quantity</w:t>
            </w:r>
            <w:r>
              <w:t xml:space="preserve"> to the sum found in </w:t>
            </w:r>
            <w:r w:rsidR="00E67DDA">
              <w:t xml:space="preserve">Step </w:t>
            </w:r>
            <w:r w:rsidR="003F54A5">
              <w:t>2</w:t>
            </w:r>
            <w:r>
              <w:t>.</w:t>
            </w:r>
          </w:p>
        </w:tc>
        <w:tc>
          <w:tcPr>
            <w:tcW w:w="3260" w:type="dxa"/>
          </w:tcPr>
          <w:p w14:paraId="312A424C" w14:textId="4578F0D9" w:rsidR="007E1A14" w:rsidRDefault="007E1A14" w:rsidP="007E1A14">
            <w:pPr>
              <w:pStyle w:val="ListParagraph"/>
              <w:numPr>
                <w:ilvl w:val="0"/>
                <w:numId w:val="34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trolley icon label count is equal to the sum quantity of items in the cart.</w:t>
            </w:r>
          </w:p>
        </w:tc>
        <w:tc>
          <w:tcPr>
            <w:tcW w:w="1843" w:type="dxa"/>
          </w:tcPr>
          <w:p w14:paraId="3D3E186E" w14:textId="77777777" w:rsidR="004F5ADF" w:rsidRDefault="004F5ADF" w:rsidP="004F5A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123BFDFE" w14:textId="77777777" w:rsidR="004F5ADF" w:rsidRDefault="004F5ADF" w:rsidP="004F5A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244DB" w14:paraId="01FD19E2" w14:textId="77777777" w:rsidTr="00384B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409DF706" w14:textId="6E395C0D" w:rsidR="005244DB" w:rsidRDefault="005244DB" w:rsidP="004F5ADF">
            <w:r>
              <w:t>TC015</w:t>
            </w:r>
          </w:p>
        </w:tc>
        <w:tc>
          <w:tcPr>
            <w:tcW w:w="2126" w:type="dxa"/>
          </w:tcPr>
          <w:p w14:paraId="071A7A20" w14:textId="41860071" w:rsidR="005244DB" w:rsidRDefault="00B069FE" w:rsidP="004F5A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Clicking size filter buttons applies filter function</w:t>
            </w:r>
          </w:p>
        </w:tc>
        <w:tc>
          <w:tcPr>
            <w:tcW w:w="2127" w:type="dxa"/>
          </w:tcPr>
          <w:p w14:paraId="48FE3A95" w14:textId="038EC293" w:rsidR="005244DB" w:rsidRDefault="00B069FE" w:rsidP="00B069FE">
            <w:pPr>
              <w:pStyle w:val="ListParagraph"/>
              <w:numPr>
                <w:ilvl w:val="0"/>
                <w:numId w:val="38"/>
              </w:num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Shop page open</w:t>
            </w:r>
            <w:r w:rsidR="006C1C90">
              <w:t>.</w:t>
            </w:r>
          </w:p>
          <w:p w14:paraId="1DCBC20B" w14:textId="16CB290B" w:rsidR="00B069FE" w:rsidRDefault="00B069FE" w:rsidP="00B069FE">
            <w:pPr>
              <w:pStyle w:val="ListParagraph"/>
              <w:numPr>
                <w:ilvl w:val="0"/>
                <w:numId w:val="38"/>
              </w:num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filters applied</w:t>
            </w:r>
            <w:r w:rsidR="006C1C90">
              <w:t>.</w:t>
            </w:r>
          </w:p>
        </w:tc>
        <w:tc>
          <w:tcPr>
            <w:tcW w:w="3118" w:type="dxa"/>
          </w:tcPr>
          <w:p w14:paraId="71987669" w14:textId="0AF241D9" w:rsidR="00B069FE" w:rsidRDefault="00B069FE" w:rsidP="00B069FE">
            <w:pPr>
              <w:pStyle w:val="ListParagraph"/>
              <w:numPr>
                <w:ilvl w:val="0"/>
                <w:numId w:val="39"/>
              </w:num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Record the number of items shown</w:t>
            </w:r>
            <w:r w:rsidR="006C1C90">
              <w:t>.</w:t>
            </w:r>
          </w:p>
          <w:p w14:paraId="2B82F879" w14:textId="0AD4D3D0" w:rsidR="005244DB" w:rsidRDefault="00B069FE" w:rsidP="00B069FE">
            <w:pPr>
              <w:pStyle w:val="ListParagraph"/>
              <w:numPr>
                <w:ilvl w:val="0"/>
                <w:numId w:val="39"/>
              </w:num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 an arbitrary filter button</w:t>
            </w:r>
            <w:r w:rsidR="006C1C90">
              <w:t>.</w:t>
            </w:r>
          </w:p>
          <w:p w14:paraId="2CDFDE1D" w14:textId="644DD11D" w:rsidR="00B069FE" w:rsidRDefault="00B069FE" w:rsidP="00B069FE">
            <w:pPr>
              <w:pStyle w:val="ListParagraph"/>
              <w:numPr>
                <w:ilvl w:val="0"/>
                <w:numId w:val="39"/>
              </w:num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Compare the </w:t>
            </w:r>
            <w:r w:rsidR="006C1C90">
              <w:t xml:space="preserve">recorded </w:t>
            </w:r>
            <w:r>
              <w:t>item count with the current item count</w:t>
            </w:r>
            <w:r w:rsidR="006C1C90">
              <w:t>.</w:t>
            </w:r>
          </w:p>
        </w:tc>
        <w:tc>
          <w:tcPr>
            <w:tcW w:w="3260" w:type="dxa"/>
          </w:tcPr>
          <w:p w14:paraId="4DDDB918" w14:textId="7A42451F" w:rsidR="0033603F" w:rsidRDefault="0033603F" w:rsidP="007E1A14">
            <w:pPr>
              <w:pStyle w:val="ListParagraph"/>
              <w:numPr>
                <w:ilvl w:val="0"/>
                <w:numId w:val="34"/>
              </w:num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Clicked filter button shaded</w:t>
            </w:r>
            <w:r w:rsidR="00FE2368">
              <w:t>.</w:t>
            </w:r>
          </w:p>
          <w:p w14:paraId="2358C844" w14:textId="3EBD2BB3" w:rsidR="005244DB" w:rsidRDefault="00B069FE" w:rsidP="007E1A14">
            <w:pPr>
              <w:pStyle w:val="ListParagraph"/>
              <w:numPr>
                <w:ilvl w:val="0"/>
                <w:numId w:val="34"/>
              </w:num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Pre-filter item count </w:t>
            </w:r>
            <w:r w:rsidR="003873C0">
              <w:t xml:space="preserve">is greater than </w:t>
            </w:r>
            <w:r>
              <w:t>post-filter item count</w:t>
            </w:r>
            <w:r w:rsidR="00FE2368">
              <w:t>.</w:t>
            </w:r>
          </w:p>
        </w:tc>
        <w:tc>
          <w:tcPr>
            <w:tcW w:w="1843" w:type="dxa"/>
          </w:tcPr>
          <w:p w14:paraId="2007A85B" w14:textId="77777777" w:rsidR="005244DB" w:rsidRDefault="005244DB" w:rsidP="004F5A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60D261C1" w14:textId="77777777" w:rsidR="005244DB" w:rsidRDefault="005244DB" w:rsidP="004F5A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244DB" w14:paraId="37B9366B" w14:textId="77777777" w:rsidTr="00384B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33C941A9" w14:textId="7026AAAD" w:rsidR="005244DB" w:rsidRDefault="00384737" w:rsidP="004F5ADF">
            <w:r>
              <w:t>TC016</w:t>
            </w:r>
          </w:p>
        </w:tc>
        <w:tc>
          <w:tcPr>
            <w:tcW w:w="2126" w:type="dxa"/>
          </w:tcPr>
          <w:p w14:paraId="4AE8C19E" w14:textId="11BDF6BC" w:rsidR="005244DB" w:rsidRDefault="0068415D" w:rsidP="004F5A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Size symbol shown in cart for an added item corresponds to the selected filter.</w:t>
            </w:r>
          </w:p>
        </w:tc>
        <w:tc>
          <w:tcPr>
            <w:tcW w:w="2127" w:type="dxa"/>
          </w:tcPr>
          <w:p w14:paraId="25C60967" w14:textId="77777777" w:rsidR="005244DB" w:rsidRDefault="0068415D" w:rsidP="0068415D">
            <w:pPr>
              <w:pStyle w:val="ListParagraph"/>
              <w:numPr>
                <w:ilvl w:val="0"/>
                <w:numId w:val="40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Shop page open.</w:t>
            </w:r>
          </w:p>
          <w:p w14:paraId="5E58A057" w14:textId="05DB8E69" w:rsidR="0068415D" w:rsidRDefault="0068415D" w:rsidP="0068415D">
            <w:pPr>
              <w:pStyle w:val="ListParagraph"/>
              <w:numPr>
                <w:ilvl w:val="0"/>
                <w:numId w:val="40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filters applied.</w:t>
            </w:r>
          </w:p>
        </w:tc>
        <w:tc>
          <w:tcPr>
            <w:tcW w:w="3118" w:type="dxa"/>
          </w:tcPr>
          <w:p w14:paraId="38F2547B" w14:textId="601280C0" w:rsidR="005244DB" w:rsidRDefault="0094532D" w:rsidP="0068415D">
            <w:pPr>
              <w:pStyle w:val="ListParagraph"/>
              <w:numPr>
                <w:ilvl w:val="0"/>
                <w:numId w:val="43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 each available filter, do</w:t>
            </w:r>
            <w:r w:rsidR="005E0135">
              <w:t xml:space="preserve"> Step 2 to Step </w:t>
            </w:r>
            <w:proofErr w:type="gramStart"/>
            <w:r w:rsidR="005E0135">
              <w:t>7</w:t>
            </w:r>
            <w:r w:rsidR="00FE2368">
              <w:t>..</w:t>
            </w:r>
            <w:proofErr w:type="gramEnd"/>
          </w:p>
          <w:p w14:paraId="68F044E7" w14:textId="40E22549" w:rsidR="0094532D" w:rsidRDefault="0094532D" w:rsidP="0068415D">
            <w:pPr>
              <w:pStyle w:val="ListParagraph"/>
              <w:numPr>
                <w:ilvl w:val="0"/>
                <w:numId w:val="43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 filter button</w:t>
            </w:r>
            <w:r w:rsidR="00FE2368">
              <w:t>.</w:t>
            </w:r>
          </w:p>
          <w:p w14:paraId="77C8B4F7" w14:textId="5AAF6A90" w:rsidR="0094532D" w:rsidRDefault="0094532D" w:rsidP="0068415D">
            <w:pPr>
              <w:pStyle w:val="ListParagraph"/>
              <w:numPr>
                <w:ilvl w:val="0"/>
                <w:numId w:val="43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 each item shown,</w:t>
            </w:r>
            <w:r w:rsidR="00AF04B9">
              <w:t xml:space="preserve"> do Step 4 to Step 6</w:t>
            </w:r>
            <w:r w:rsidR="00FE2368">
              <w:t>.</w:t>
            </w:r>
          </w:p>
          <w:p w14:paraId="52C38351" w14:textId="0407079F" w:rsidR="000C7E02" w:rsidRDefault="00894D45" w:rsidP="00894D45">
            <w:pPr>
              <w:pStyle w:val="ListParagraph"/>
              <w:numPr>
                <w:ilvl w:val="0"/>
                <w:numId w:val="43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item to cart</w:t>
            </w:r>
            <w:r w:rsidR="005E0135">
              <w:t>.</w:t>
            </w:r>
          </w:p>
          <w:p w14:paraId="7B91A8A9" w14:textId="1CBC0EA5" w:rsidR="00894D45" w:rsidRDefault="00894D45" w:rsidP="005E0135">
            <w:pPr>
              <w:pStyle w:val="ListParagraph"/>
              <w:numPr>
                <w:ilvl w:val="0"/>
                <w:numId w:val="43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Open cart menu</w:t>
            </w:r>
            <w:r w:rsidR="005E0135">
              <w:t>.</w:t>
            </w:r>
          </w:p>
          <w:p w14:paraId="5E450D04" w14:textId="77777777" w:rsidR="005E0135" w:rsidRDefault="005E0135" w:rsidP="005E0135">
            <w:pPr>
              <w:pStyle w:val="ListParagraph"/>
              <w:numPr>
                <w:ilvl w:val="0"/>
                <w:numId w:val="43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Compare size symbol shown in cart with currently applied filter.</w:t>
            </w:r>
          </w:p>
          <w:p w14:paraId="090C1090" w14:textId="6FA3B140" w:rsidR="005E0135" w:rsidRDefault="005E0135" w:rsidP="005E0135">
            <w:pPr>
              <w:pStyle w:val="ListParagraph"/>
              <w:numPr>
                <w:ilvl w:val="0"/>
                <w:numId w:val="43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Clear cart and filter</w:t>
            </w:r>
            <w:r w:rsidR="00AF04B9">
              <w:t>.</w:t>
            </w:r>
          </w:p>
        </w:tc>
        <w:tc>
          <w:tcPr>
            <w:tcW w:w="3260" w:type="dxa"/>
          </w:tcPr>
          <w:p w14:paraId="2EE40775" w14:textId="3FA49026" w:rsidR="005244DB" w:rsidRDefault="005E0135" w:rsidP="007E1A14">
            <w:pPr>
              <w:pStyle w:val="ListParagraph"/>
              <w:numPr>
                <w:ilvl w:val="0"/>
                <w:numId w:val="34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>Cart size symbol matches </w:t>
            </w:r>
            <w:r w:rsidR="00A63A09">
              <w:t xml:space="preserve">singular applied </w:t>
            </w:r>
            <w:proofErr w:type="gramStart"/>
            <w:r>
              <w:t>filter</w:t>
            </w:r>
            <w:proofErr w:type="gramEnd"/>
            <w:r>
              <w:t xml:space="preserve"> for all iterations.</w:t>
            </w:r>
          </w:p>
        </w:tc>
        <w:tc>
          <w:tcPr>
            <w:tcW w:w="1843" w:type="dxa"/>
          </w:tcPr>
          <w:p w14:paraId="7CFECE3F" w14:textId="77777777" w:rsidR="005244DB" w:rsidRDefault="005244DB" w:rsidP="004F5A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563B304F" w14:textId="77777777" w:rsidR="005244DB" w:rsidRDefault="005244DB" w:rsidP="004F5A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244DB" w14:paraId="07AFD473" w14:textId="77777777" w:rsidTr="00384B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7CDCC82D" w14:textId="4D23B765" w:rsidR="005244DB" w:rsidRDefault="009B7356" w:rsidP="004F5ADF">
            <w:r>
              <w:t>TC017</w:t>
            </w:r>
          </w:p>
        </w:tc>
        <w:tc>
          <w:tcPr>
            <w:tcW w:w="2126" w:type="dxa"/>
          </w:tcPr>
          <w:p w14:paraId="3CF862E1" w14:textId="6AEC2836" w:rsidR="005244DB" w:rsidRDefault="009B7356" w:rsidP="004F5A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Hover over an item image in the shop causes and alternative image to be displayed</w:t>
            </w:r>
            <w:r w:rsidR="000F6B18">
              <w:t>.</w:t>
            </w:r>
          </w:p>
        </w:tc>
        <w:tc>
          <w:tcPr>
            <w:tcW w:w="2127" w:type="dxa"/>
          </w:tcPr>
          <w:p w14:paraId="035CCC19" w14:textId="77777777" w:rsidR="005244DB" w:rsidRDefault="009B7356" w:rsidP="009B7356">
            <w:pPr>
              <w:pStyle w:val="ListParagraph"/>
              <w:numPr>
                <w:ilvl w:val="0"/>
                <w:numId w:val="44"/>
              </w:num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Shop page open.</w:t>
            </w:r>
          </w:p>
          <w:p w14:paraId="1FF6273C" w14:textId="0058D4E6" w:rsidR="009B7356" w:rsidRDefault="009B7356" w:rsidP="009B7356">
            <w:pPr>
              <w:pStyle w:val="ListParagraph"/>
              <w:numPr>
                <w:ilvl w:val="0"/>
                <w:numId w:val="44"/>
              </w:num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currently hovering over a shop item image</w:t>
            </w:r>
            <w:r w:rsidR="000F6B18">
              <w:t>.</w:t>
            </w:r>
          </w:p>
        </w:tc>
        <w:tc>
          <w:tcPr>
            <w:tcW w:w="3118" w:type="dxa"/>
          </w:tcPr>
          <w:p w14:paraId="58111189" w14:textId="33B34B34" w:rsidR="009B7356" w:rsidRDefault="009B7356" w:rsidP="009B7356">
            <w:pPr>
              <w:pStyle w:val="ListParagraph"/>
              <w:numPr>
                <w:ilvl w:val="0"/>
                <w:numId w:val="46"/>
              </w:num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Record the value of the image of an item in the shop</w:t>
            </w:r>
            <w:r w:rsidR="000F6B18">
              <w:t>.</w:t>
            </w:r>
          </w:p>
          <w:p w14:paraId="0A18A0DD" w14:textId="575003EC" w:rsidR="009B7356" w:rsidRDefault="009B7356" w:rsidP="009B7356">
            <w:pPr>
              <w:pStyle w:val="ListParagraph"/>
              <w:numPr>
                <w:ilvl w:val="0"/>
                <w:numId w:val="46"/>
              </w:num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Hover over that image</w:t>
            </w:r>
            <w:r w:rsidR="000F6B18">
              <w:t>.</w:t>
            </w:r>
          </w:p>
          <w:p w14:paraId="414BE5F0" w14:textId="3D8CA2D8" w:rsidR="009B7356" w:rsidRDefault="009B7356" w:rsidP="009B7356">
            <w:pPr>
              <w:pStyle w:val="ListParagraph"/>
              <w:numPr>
                <w:ilvl w:val="0"/>
                <w:numId w:val="46"/>
              </w:num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Compare the recorded image to the currently displayed image</w:t>
            </w:r>
            <w:r w:rsidR="000F6B18">
              <w:t>.</w:t>
            </w:r>
          </w:p>
        </w:tc>
        <w:tc>
          <w:tcPr>
            <w:tcW w:w="3260" w:type="dxa"/>
          </w:tcPr>
          <w:p w14:paraId="2645D305" w14:textId="09C160E8" w:rsidR="00DB6FAE" w:rsidRDefault="00DB6FAE" w:rsidP="007E1A14">
            <w:pPr>
              <w:pStyle w:val="ListParagraph"/>
              <w:numPr>
                <w:ilvl w:val="0"/>
                <w:numId w:val="34"/>
              </w:num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 image remains displayed while hovering</w:t>
            </w:r>
            <w:r w:rsidR="00FE2368">
              <w:t>.</w:t>
            </w:r>
          </w:p>
          <w:p w14:paraId="17C10A6C" w14:textId="3BDCF23D" w:rsidR="005244DB" w:rsidRDefault="009B7356" w:rsidP="007E1A14">
            <w:pPr>
              <w:pStyle w:val="ListParagraph"/>
              <w:numPr>
                <w:ilvl w:val="0"/>
                <w:numId w:val="34"/>
              </w:num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pre-hover image is not equal to the post-hover image.</w:t>
            </w:r>
          </w:p>
        </w:tc>
        <w:tc>
          <w:tcPr>
            <w:tcW w:w="1843" w:type="dxa"/>
          </w:tcPr>
          <w:p w14:paraId="63B989BA" w14:textId="77777777" w:rsidR="005244DB" w:rsidRDefault="005244DB" w:rsidP="004F5A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5FE5A31F" w14:textId="77777777" w:rsidR="005244DB" w:rsidRDefault="005244DB" w:rsidP="004F5A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807E6" w14:paraId="7DB35FFA" w14:textId="77777777" w:rsidTr="00384B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7E9197CA" w14:textId="487AED51" w:rsidR="000807E6" w:rsidRDefault="000807E6" w:rsidP="004F5ADF">
            <w:r>
              <w:t>TC018</w:t>
            </w:r>
          </w:p>
        </w:tc>
        <w:tc>
          <w:tcPr>
            <w:tcW w:w="2126" w:type="dxa"/>
          </w:tcPr>
          <w:p w14:paraId="32792395" w14:textId="330FBA09" w:rsidR="000807E6" w:rsidRDefault="000807E6" w:rsidP="004F5A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list of results with no filters applied matches the list of results with all filters applied.</w:t>
            </w:r>
          </w:p>
        </w:tc>
        <w:tc>
          <w:tcPr>
            <w:tcW w:w="2127" w:type="dxa"/>
          </w:tcPr>
          <w:p w14:paraId="07A1144F" w14:textId="77777777" w:rsidR="000807E6" w:rsidRDefault="000807E6" w:rsidP="000807E6">
            <w:pPr>
              <w:pStyle w:val="ListParagraph"/>
              <w:numPr>
                <w:ilvl w:val="0"/>
                <w:numId w:val="47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Shop page open.</w:t>
            </w:r>
          </w:p>
          <w:p w14:paraId="6C56E710" w14:textId="4A537AB2" w:rsidR="000807E6" w:rsidRDefault="00FE2368" w:rsidP="000807E6">
            <w:pPr>
              <w:pStyle w:val="ListParagraph"/>
              <w:numPr>
                <w:ilvl w:val="0"/>
                <w:numId w:val="47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filters are applied.</w:t>
            </w:r>
          </w:p>
        </w:tc>
        <w:tc>
          <w:tcPr>
            <w:tcW w:w="3118" w:type="dxa"/>
          </w:tcPr>
          <w:p w14:paraId="5EC27BC6" w14:textId="25591897" w:rsidR="0068380B" w:rsidRDefault="0068380B" w:rsidP="0068380B">
            <w:pPr>
              <w:pStyle w:val="ListParagraph"/>
              <w:numPr>
                <w:ilvl w:val="0"/>
                <w:numId w:val="48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Record the list of shop items shown</w:t>
            </w:r>
          </w:p>
          <w:p w14:paraId="51F7F627" w14:textId="77777777" w:rsidR="0068380B" w:rsidRDefault="0068380B" w:rsidP="0068380B">
            <w:pPr>
              <w:pStyle w:val="ListParagraph"/>
              <w:numPr>
                <w:ilvl w:val="0"/>
                <w:numId w:val="48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 all filter buttons</w:t>
            </w:r>
          </w:p>
          <w:p w14:paraId="5CEB4C25" w14:textId="4495AC76" w:rsidR="0068380B" w:rsidRDefault="0068380B" w:rsidP="0068380B">
            <w:pPr>
              <w:pStyle w:val="ListParagraph"/>
              <w:numPr>
                <w:ilvl w:val="0"/>
                <w:numId w:val="48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Compare the recorded list of shop items with the currently displayed list</w:t>
            </w:r>
          </w:p>
        </w:tc>
        <w:tc>
          <w:tcPr>
            <w:tcW w:w="3260" w:type="dxa"/>
          </w:tcPr>
          <w:p w14:paraId="49D50088" w14:textId="7409BCD7" w:rsidR="000807E6" w:rsidRDefault="0068380B" w:rsidP="007E1A14">
            <w:pPr>
              <w:pStyle w:val="ListParagraph"/>
              <w:numPr>
                <w:ilvl w:val="0"/>
                <w:numId w:val="34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pre-filter shop item list is equal to the post-filter list.</w:t>
            </w:r>
          </w:p>
        </w:tc>
        <w:tc>
          <w:tcPr>
            <w:tcW w:w="1843" w:type="dxa"/>
          </w:tcPr>
          <w:p w14:paraId="0B823A20" w14:textId="77777777" w:rsidR="000807E6" w:rsidRDefault="000807E6" w:rsidP="004F5A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1DFC9380" w14:textId="77777777" w:rsidR="000807E6" w:rsidRDefault="000807E6" w:rsidP="004F5A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1090C" w14:paraId="7F68FDCA" w14:textId="77777777" w:rsidTr="00384B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3A1178C9" w14:textId="6682CA08" w:rsidR="0001090C" w:rsidRDefault="0001090C" w:rsidP="004F5ADF">
            <w:r>
              <w:t>TC019</w:t>
            </w:r>
          </w:p>
        </w:tc>
        <w:tc>
          <w:tcPr>
            <w:tcW w:w="2126" w:type="dxa"/>
          </w:tcPr>
          <w:p w14:paraId="4B5398A7" w14:textId="38B5D12D" w:rsidR="0001090C" w:rsidRDefault="0001090C" w:rsidP="004F5A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subtotal shown in the cart approximately matches the total instalment payments listed</w:t>
            </w:r>
          </w:p>
        </w:tc>
        <w:tc>
          <w:tcPr>
            <w:tcW w:w="2127" w:type="dxa"/>
          </w:tcPr>
          <w:p w14:paraId="30352F92" w14:textId="5A186BB8" w:rsidR="0001090C" w:rsidRDefault="0001090C" w:rsidP="0001090C">
            <w:pPr>
              <w:pStyle w:val="ListParagraph"/>
              <w:numPr>
                <w:ilvl w:val="0"/>
                <w:numId w:val="49"/>
              </w:num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Shop page open</w:t>
            </w:r>
            <w:r w:rsidR="00FF6458">
              <w:t>.</w:t>
            </w:r>
          </w:p>
          <w:p w14:paraId="3E5A4476" w14:textId="007A0920" w:rsidR="0001090C" w:rsidRDefault="0001090C" w:rsidP="0001090C">
            <w:pPr>
              <w:pStyle w:val="ListParagraph"/>
              <w:numPr>
                <w:ilvl w:val="0"/>
                <w:numId w:val="49"/>
              </w:num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Items exist in cart.</w:t>
            </w:r>
          </w:p>
          <w:p w14:paraId="61140C24" w14:textId="4B93CF06" w:rsidR="0001090C" w:rsidRDefault="0001090C" w:rsidP="0001090C">
            <w:pPr>
              <w:pStyle w:val="ListParagraph"/>
              <w:numPr>
                <w:ilvl w:val="0"/>
                <w:numId w:val="49"/>
              </w:num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Cart is open.</w:t>
            </w:r>
          </w:p>
        </w:tc>
        <w:tc>
          <w:tcPr>
            <w:tcW w:w="3118" w:type="dxa"/>
          </w:tcPr>
          <w:p w14:paraId="4DB7C6F1" w14:textId="74BA4382" w:rsidR="0001090C" w:rsidRDefault="00FF6458" w:rsidP="0001090C">
            <w:pPr>
              <w:pStyle w:val="ListParagraph"/>
              <w:numPr>
                <w:ilvl w:val="0"/>
                <w:numId w:val="50"/>
              </w:num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Calculate the total instalment payment ‘months * monthly payment’ shown in cart.</w:t>
            </w:r>
          </w:p>
          <w:p w14:paraId="5922BA3C" w14:textId="026B3B28" w:rsidR="00FF6458" w:rsidRDefault="00FF6458" w:rsidP="0001090C">
            <w:pPr>
              <w:pStyle w:val="ListParagraph"/>
              <w:numPr>
                <w:ilvl w:val="0"/>
                <w:numId w:val="50"/>
              </w:num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Compare instalment total with subtotal</w:t>
            </w:r>
          </w:p>
        </w:tc>
        <w:tc>
          <w:tcPr>
            <w:tcW w:w="3260" w:type="dxa"/>
          </w:tcPr>
          <w:p w14:paraId="244F84FD" w14:textId="26F1CC46" w:rsidR="0001090C" w:rsidRDefault="008F7A93" w:rsidP="007E1A14">
            <w:pPr>
              <w:pStyle w:val="ListParagraph"/>
              <w:numPr>
                <w:ilvl w:val="0"/>
                <w:numId w:val="34"/>
              </w:num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Absolute value of difference between instalment total and subtotal is </w:t>
            </w:r>
            <w:r w:rsidR="00526789">
              <w:t>less</w:t>
            </w:r>
            <w:r>
              <w:t xml:space="preserve"> than ‘months’ cents.  </w:t>
            </w:r>
          </w:p>
        </w:tc>
        <w:tc>
          <w:tcPr>
            <w:tcW w:w="1843" w:type="dxa"/>
          </w:tcPr>
          <w:p w14:paraId="19AD94AF" w14:textId="77777777" w:rsidR="0001090C" w:rsidRDefault="0001090C" w:rsidP="004F5A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332DCEF3" w14:textId="77777777" w:rsidR="0001090C" w:rsidRDefault="0001090C" w:rsidP="004F5A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8AD14ED" w14:textId="77777777" w:rsidR="001B04C0" w:rsidRDefault="001B04C0"/>
    <w:sectPr w:rsidR="001B04C0" w:rsidSect="001B04C0">
      <w:pgSz w:w="16838" w:h="11906" w:orient="landscape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F2161"/>
    <w:multiLevelType w:val="hybridMultilevel"/>
    <w:tmpl w:val="89121F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E1BD4"/>
    <w:multiLevelType w:val="hybridMultilevel"/>
    <w:tmpl w:val="AF8C425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BE2363"/>
    <w:multiLevelType w:val="hybridMultilevel"/>
    <w:tmpl w:val="BD66863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D67935"/>
    <w:multiLevelType w:val="hybridMultilevel"/>
    <w:tmpl w:val="B47CA9C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66C58FF"/>
    <w:multiLevelType w:val="hybridMultilevel"/>
    <w:tmpl w:val="E856E48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DC4F83"/>
    <w:multiLevelType w:val="hybridMultilevel"/>
    <w:tmpl w:val="6DBE772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B52C0D"/>
    <w:multiLevelType w:val="hybridMultilevel"/>
    <w:tmpl w:val="39E687B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082E3F"/>
    <w:multiLevelType w:val="hybridMultilevel"/>
    <w:tmpl w:val="2986689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C654C6"/>
    <w:multiLevelType w:val="hybridMultilevel"/>
    <w:tmpl w:val="8E421E0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AB24F9"/>
    <w:multiLevelType w:val="hybridMultilevel"/>
    <w:tmpl w:val="05F014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F51449"/>
    <w:multiLevelType w:val="hybridMultilevel"/>
    <w:tmpl w:val="9E4670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C27904"/>
    <w:multiLevelType w:val="multilevel"/>
    <w:tmpl w:val="A60834FC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  <w:sz w:val="20"/>
      </w:rPr>
    </w:lvl>
  </w:abstractNum>
  <w:abstractNum w:abstractNumId="12" w15:restartNumberingAfterBreak="0">
    <w:nsid w:val="29473C38"/>
    <w:multiLevelType w:val="hybridMultilevel"/>
    <w:tmpl w:val="460809F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10966DA"/>
    <w:multiLevelType w:val="hybridMultilevel"/>
    <w:tmpl w:val="B73AB4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3E3B43"/>
    <w:multiLevelType w:val="hybridMultilevel"/>
    <w:tmpl w:val="26A8854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791B03"/>
    <w:multiLevelType w:val="hybridMultilevel"/>
    <w:tmpl w:val="DAEE6E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831500"/>
    <w:multiLevelType w:val="hybridMultilevel"/>
    <w:tmpl w:val="76062AB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3CA1692"/>
    <w:multiLevelType w:val="hybridMultilevel"/>
    <w:tmpl w:val="ED4C1C9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654C83"/>
    <w:multiLevelType w:val="hybridMultilevel"/>
    <w:tmpl w:val="3D78705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48E6E58"/>
    <w:multiLevelType w:val="hybridMultilevel"/>
    <w:tmpl w:val="9C2844B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75E4B92"/>
    <w:multiLevelType w:val="hybridMultilevel"/>
    <w:tmpl w:val="919E07B6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79F7ADF"/>
    <w:multiLevelType w:val="hybridMultilevel"/>
    <w:tmpl w:val="3B160B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BBA032F"/>
    <w:multiLevelType w:val="hybridMultilevel"/>
    <w:tmpl w:val="C610FE5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BCA028F"/>
    <w:multiLevelType w:val="hybridMultilevel"/>
    <w:tmpl w:val="64326B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C0A1308"/>
    <w:multiLevelType w:val="hybridMultilevel"/>
    <w:tmpl w:val="DA74523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3F6E2229"/>
    <w:multiLevelType w:val="hybridMultilevel"/>
    <w:tmpl w:val="49964BF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22A01BB"/>
    <w:multiLevelType w:val="hybridMultilevel"/>
    <w:tmpl w:val="92A65D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2573795"/>
    <w:multiLevelType w:val="hybridMultilevel"/>
    <w:tmpl w:val="44CE1E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27C6432"/>
    <w:multiLevelType w:val="hybridMultilevel"/>
    <w:tmpl w:val="4334807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3AD1493"/>
    <w:multiLevelType w:val="hybridMultilevel"/>
    <w:tmpl w:val="DA4E5B6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6C66789"/>
    <w:multiLevelType w:val="hybridMultilevel"/>
    <w:tmpl w:val="D03289D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994792B"/>
    <w:multiLevelType w:val="hybridMultilevel"/>
    <w:tmpl w:val="76B451D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4AD64ADA"/>
    <w:multiLevelType w:val="hybridMultilevel"/>
    <w:tmpl w:val="DE4451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B0B27E8"/>
    <w:multiLevelType w:val="hybridMultilevel"/>
    <w:tmpl w:val="B84011D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2B94BFE"/>
    <w:multiLevelType w:val="hybridMultilevel"/>
    <w:tmpl w:val="D7CA22F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5B952E5"/>
    <w:multiLevelType w:val="hybridMultilevel"/>
    <w:tmpl w:val="ACA81BF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5E336C4"/>
    <w:multiLevelType w:val="hybridMultilevel"/>
    <w:tmpl w:val="EC946D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D513E92"/>
    <w:multiLevelType w:val="hybridMultilevel"/>
    <w:tmpl w:val="732A90A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D6B29D1"/>
    <w:multiLevelType w:val="hybridMultilevel"/>
    <w:tmpl w:val="475C257A"/>
    <w:lvl w:ilvl="0" w:tplc="0809000F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720" w:hanging="360"/>
      </w:pPr>
    </w:lvl>
    <w:lvl w:ilvl="2" w:tplc="0809001B" w:tentative="1">
      <w:start w:val="1"/>
      <w:numFmt w:val="lowerRoman"/>
      <w:lvlText w:val="%3."/>
      <w:lvlJc w:val="right"/>
      <w:pPr>
        <w:ind w:left="1440" w:hanging="180"/>
      </w:pPr>
    </w:lvl>
    <w:lvl w:ilvl="3" w:tplc="0809000F" w:tentative="1">
      <w:start w:val="1"/>
      <w:numFmt w:val="decimal"/>
      <w:lvlText w:val="%4."/>
      <w:lvlJc w:val="left"/>
      <w:pPr>
        <w:ind w:left="2160" w:hanging="360"/>
      </w:pPr>
    </w:lvl>
    <w:lvl w:ilvl="4" w:tplc="08090019" w:tentative="1">
      <w:start w:val="1"/>
      <w:numFmt w:val="lowerLetter"/>
      <w:lvlText w:val="%5."/>
      <w:lvlJc w:val="left"/>
      <w:pPr>
        <w:ind w:left="2880" w:hanging="360"/>
      </w:pPr>
    </w:lvl>
    <w:lvl w:ilvl="5" w:tplc="0809001B" w:tentative="1">
      <w:start w:val="1"/>
      <w:numFmt w:val="lowerRoman"/>
      <w:lvlText w:val="%6."/>
      <w:lvlJc w:val="right"/>
      <w:pPr>
        <w:ind w:left="3600" w:hanging="180"/>
      </w:pPr>
    </w:lvl>
    <w:lvl w:ilvl="6" w:tplc="0809000F" w:tentative="1">
      <w:start w:val="1"/>
      <w:numFmt w:val="decimal"/>
      <w:lvlText w:val="%7."/>
      <w:lvlJc w:val="left"/>
      <w:pPr>
        <w:ind w:left="4320" w:hanging="360"/>
      </w:pPr>
    </w:lvl>
    <w:lvl w:ilvl="7" w:tplc="08090019" w:tentative="1">
      <w:start w:val="1"/>
      <w:numFmt w:val="lowerLetter"/>
      <w:lvlText w:val="%8."/>
      <w:lvlJc w:val="left"/>
      <w:pPr>
        <w:ind w:left="5040" w:hanging="360"/>
      </w:pPr>
    </w:lvl>
    <w:lvl w:ilvl="8" w:tplc="08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39" w15:restartNumberingAfterBreak="0">
    <w:nsid w:val="60EE5DC5"/>
    <w:multiLevelType w:val="hybridMultilevel"/>
    <w:tmpl w:val="76BA1CA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65204419"/>
    <w:multiLevelType w:val="hybridMultilevel"/>
    <w:tmpl w:val="A8B0E6D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58D120E"/>
    <w:multiLevelType w:val="hybridMultilevel"/>
    <w:tmpl w:val="71C4F31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A2B3DF2"/>
    <w:multiLevelType w:val="hybridMultilevel"/>
    <w:tmpl w:val="0A86236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D6A45A2"/>
    <w:multiLevelType w:val="hybridMultilevel"/>
    <w:tmpl w:val="301AB93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6E2128E7"/>
    <w:multiLevelType w:val="hybridMultilevel"/>
    <w:tmpl w:val="F9B41C32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720B72C4"/>
    <w:multiLevelType w:val="hybridMultilevel"/>
    <w:tmpl w:val="0EB8F7C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6EA49E8"/>
    <w:multiLevelType w:val="hybridMultilevel"/>
    <w:tmpl w:val="EC1ED23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7DF6849"/>
    <w:multiLevelType w:val="hybridMultilevel"/>
    <w:tmpl w:val="E634ED0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8" w15:restartNumberingAfterBreak="0">
    <w:nsid w:val="7C477F39"/>
    <w:multiLevelType w:val="hybridMultilevel"/>
    <w:tmpl w:val="13061C2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C755FF1"/>
    <w:multiLevelType w:val="hybridMultilevel"/>
    <w:tmpl w:val="EC24BCA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3110812">
    <w:abstractNumId w:val="47"/>
  </w:num>
  <w:num w:numId="2" w16cid:durableId="2021272441">
    <w:abstractNumId w:val="11"/>
  </w:num>
  <w:num w:numId="3" w16cid:durableId="1130707042">
    <w:abstractNumId w:val="31"/>
  </w:num>
  <w:num w:numId="4" w16cid:durableId="689335027">
    <w:abstractNumId w:val="12"/>
  </w:num>
  <w:num w:numId="5" w16cid:durableId="56562260">
    <w:abstractNumId w:val="20"/>
  </w:num>
  <w:num w:numId="6" w16cid:durableId="665403571">
    <w:abstractNumId w:val="3"/>
  </w:num>
  <w:num w:numId="7" w16cid:durableId="1252085123">
    <w:abstractNumId w:val="39"/>
  </w:num>
  <w:num w:numId="8" w16cid:durableId="1369380874">
    <w:abstractNumId w:val="24"/>
  </w:num>
  <w:num w:numId="9" w16cid:durableId="18553613">
    <w:abstractNumId w:val="44"/>
  </w:num>
  <w:num w:numId="10" w16cid:durableId="1105998069">
    <w:abstractNumId w:val="4"/>
  </w:num>
  <w:num w:numId="11" w16cid:durableId="977687466">
    <w:abstractNumId w:val="49"/>
  </w:num>
  <w:num w:numId="12" w16cid:durableId="403602881">
    <w:abstractNumId w:val="16"/>
  </w:num>
  <w:num w:numId="13" w16cid:durableId="461844872">
    <w:abstractNumId w:val="22"/>
  </w:num>
  <w:num w:numId="14" w16cid:durableId="181403838">
    <w:abstractNumId w:val="23"/>
  </w:num>
  <w:num w:numId="15" w16cid:durableId="963924968">
    <w:abstractNumId w:val="5"/>
  </w:num>
  <w:num w:numId="16" w16cid:durableId="176307996">
    <w:abstractNumId w:val="36"/>
  </w:num>
  <w:num w:numId="17" w16cid:durableId="196242185">
    <w:abstractNumId w:val="9"/>
  </w:num>
  <w:num w:numId="18" w16cid:durableId="1119059539">
    <w:abstractNumId w:val="48"/>
  </w:num>
  <w:num w:numId="19" w16cid:durableId="924417306">
    <w:abstractNumId w:val="14"/>
  </w:num>
  <w:num w:numId="20" w16cid:durableId="1209951530">
    <w:abstractNumId w:val="13"/>
  </w:num>
  <w:num w:numId="21" w16cid:durableId="1159809873">
    <w:abstractNumId w:val="41"/>
  </w:num>
  <w:num w:numId="22" w16cid:durableId="810094767">
    <w:abstractNumId w:val="28"/>
  </w:num>
  <w:num w:numId="23" w16cid:durableId="1669166730">
    <w:abstractNumId w:val="33"/>
  </w:num>
  <w:num w:numId="24" w16cid:durableId="1827746342">
    <w:abstractNumId w:val="21"/>
  </w:num>
  <w:num w:numId="25" w16cid:durableId="2010937791">
    <w:abstractNumId w:val="40"/>
  </w:num>
  <w:num w:numId="26" w16cid:durableId="143355655">
    <w:abstractNumId w:val="15"/>
  </w:num>
  <w:num w:numId="27" w16cid:durableId="1809980935">
    <w:abstractNumId w:val="38"/>
  </w:num>
  <w:num w:numId="28" w16cid:durableId="2035766558">
    <w:abstractNumId w:val="6"/>
  </w:num>
  <w:num w:numId="29" w16cid:durableId="1098453046">
    <w:abstractNumId w:val="25"/>
  </w:num>
  <w:num w:numId="30" w16cid:durableId="1567455926">
    <w:abstractNumId w:val="2"/>
  </w:num>
  <w:num w:numId="31" w16cid:durableId="1118715103">
    <w:abstractNumId w:val="46"/>
  </w:num>
  <w:num w:numId="32" w16cid:durableId="1858152910">
    <w:abstractNumId w:val="42"/>
  </w:num>
  <w:num w:numId="33" w16cid:durableId="81728628">
    <w:abstractNumId w:val="1"/>
  </w:num>
  <w:num w:numId="34" w16cid:durableId="2058972225">
    <w:abstractNumId w:val="32"/>
  </w:num>
  <w:num w:numId="35" w16cid:durableId="2083987592">
    <w:abstractNumId w:val="37"/>
  </w:num>
  <w:num w:numId="36" w16cid:durableId="1566139602">
    <w:abstractNumId w:val="18"/>
  </w:num>
  <w:num w:numId="37" w16cid:durableId="310839836">
    <w:abstractNumId w:val="43"/>
  </w:num>
  <w:num w:numId="38" w16cid:durableId="1158031761">
    <w:abstractNumId w:val="29"/>
  </w:num>
  <w:num w:numId="39" w16cid:durableId="1259293582">
    <w:abstractNumId w:val="26"/>
  </w:num>
  <w:num w:numId="40" w16cid:durableId="1238132362">
    <w:abstractNumId w:val="45"/>
  </w:num>
  <w:num w:numId="41" w16cid:durableId="525868799">
    <w:abstractNumId w:val="19"/>
  </w:num>
  <w:num w:numId="42" w16cid:durableId="1368994011">
    <w:abstractNumId w:val="0"/>
  </w:num>
  <w:num w:numId="43" w16cid:durableId="1379626840">
    <w:abstractNumId w:val="35"/>
  </w:num>
  <w:num w:numId="44" w16cid:durableId="102724316">
    <w:abstractNumId w:val="27"/>
  </w:num>
  <w:num w:numId="45" w16cid:durableId="1247374275">
    <w:abstractNumId w:val="30"/>
  </w:num>
  <w:num w:numId="46" w16cid:durableId="308091618">
    <w:abstractNumId w:val="17"/>
  </w:num>
  <w:num w:numId="47" w16cid:durableId="1704401476">
    <w:abstractNumId w:val="8"/>
  </w:num>
  <w:num w:numId="48" w16cid:durableId="549726673">
    <w:abstractNumId w:val="34"/>
  </w:num>
  <w:num w:numId="49" w16cid:durableId="1507866465">
    <w:abstractNumId w:val="10"/>
  </w:num>
  <w:num w:numId="50" w16cid:durableId="679700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18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4C0"/>
    <w:rsid w:val="0001090C"/>
    <w:rsid w:val="0004294E"/>
    <w:rsid w:val="00055E26"/>
    <w:rsid w:val="00067663"/>
    <w:rsid w:val="00070C17"/>
    <w:rsid w:val="00070EA2"/>
    <w:rsid w:val="000807E6"/>
    <w:rsid w:val="000839BB"/>
    <w:rsid w:val="000943C0"/>
    <w:rsid w:val="000B0D4A"/>
    <w:rsid w:val="000C7E02"/>
    <w:rsid w:val="000D56ED"/>
    <w:rsid w:val="000F1431"/>
    <w:rsid w:val="000F6B18"/>
    <w:rsid w:val="001107ED"/>
    <w:rsid w:val="00115E37"/>
    <w:rsid w:val="00121473"/>
    <w:rsid w:val="00134374"/>
    <w:rsid w:val="00153BBA"/>
    <w:rsid w:val="00163885"/>
    <w:rsid w:val="001B04C0"/>
    <w:rsid w:val="001C1F6B"/>
    <w:rsid w:val="001C7B49"/>
    <w:rsid w:val="001D0A7F"/>
    <w:rsid w:val="001D41DE"/>
    <w:rsid w:val="001D466D"/>
    <w:rsid w:val="001D4AF3"/>
    <w:rsid w:val="001F06F4"/>
    <w:rsid w:val="001F42F6"/>
    <w:rsid w:val="002527E8"/>
    <w:rsid w:val="002534D7"/>
    <w:rsid w:val="002556DF"/>
    <w:rsid w:val="00261291"/>
    <w:rsid w:val="0026485F"/>
    <w:rsid w:val="002678A4"/>
    <w:rsid w:val="00277C38"/>
    <w:rsid w:val="0028300A"/>
    <w:rsid w:val="00285F25"/>
    <w:rsid w:val="002A134B"/>
    <w:rsid w:val="002B7824"/>
    <w:rsid w:val="002D5B37"/>
    <w:rsid w:val="002E3EA3"/>
    <w:rsid w:val="002F6B85"/>
    <w:rsid w:val="00307C4D"/>
    <w:rsid w:val="00311904"/>
    <w:rsid w:val="003124DA"/>
    <w:rsid w:val="00315D3C"/>
    <w:rsid w:val="0033603F"/>
    <w:rsid w:val="00351397"/>
    <w:rsid w:val="00384737"/>
    <w:rsid w:val="00384BEA"/>
    <w:rsid w:val="003873C0"/>
    <w:rsid w:val="003C01B5"/>
    <w:rsid w:val="003C32FD"/>
    <w:rsid w:val="003D1237"/>
    <w:rsid w:val="003E1E02"/>
    <w:rsid w:val="003F19C5"/>
    <w:rsid w:val="003F54A5"/>
    <w:rsid w:val="00437656"/>
    <w:rsid w:val="004526E6"/>
    <w:rsid w:val="00454D48"/>
    <w:rsid w:val="00465D9D"/>
    <w:rsid w:val="004A1FCD"/>
    <w:rsid w:val="004A4D6D"/>
    <w:rsid w:val="004B194D"/>
    <w:rsid w:val="004C37E5"/>
    <w:rsid w:val="004D490B"/>
    <w:rsid w:val="004D6EDD"/>
    <w:rsid w:val="004E590F"/>
    <w:rsid w:val="004F5ADF"/>
    <w:rsid w:val="004F7CE9"/>
    <w:rsid w:val="005028BF"/>
    <w:rsid w:val="0052296A"/>
    <w:rsid w:val="005244DB"/>
    <w:rsid w:val="00526789"/>
    <w:rsid w:val="00531381"/>
    <w:rsid w:val="00544B7F"/>
    <w:rsid w:val="00563B4E"/>
    <w:rsid w:val="00567426"/>
    <w:rsid w:val="005940E2"/>
    <w:rsid w:val="005B0427"/>
    <w:rsid w:val="005C08D6"/>
    <w:rsid w:val="005D3998"/>
    <w:rsid w:val="005E0135"/>
    <w:rsid w:val="0063410C"/>
    <w:rsid w:val="00673DED"/>
    <w:rsid w:val="00674492"/>
    <w:rsid w:val="0068380B"/>
    <w:rsid w:val="0068415D"/>
    <w:rsid w:val="00690DBC"/>
    <w:rsid w:val="006A6733"/>
    <w:rsid w:val="006B6650"/>
    <w:rsid w:val="006C1C90"/>
    <w:rsid w:val="006C6581"/>
    <w:rsid w:val="006D6E9B"/>
    <w:rsid w:val="006F589B"/>
    <w:rsid w:val="00700B3F"/>
    <w:rsid w:val="00702B52"/>
    <w:rsid w:val="00707E56"/>
    <w:rsid w:val="00715D3D"/>
    <w:rsid w:val="0071627B"/>
    <w:rsid w:val="007C06B7"/>
    <w:rsid w:val="007C2135"/>
    <w:rsid w:val="007E1A14"/>
    <w:rsid w:val="007E5E86"/>
    <w:rsid w:val="007F05F7"/>
    <w:rsid w:val="008012EF"/>
    <w:rsid w:val="0081018E"/>
    <w:rsid w:val="00810653"/>
    <w:rsid w:val="00840E0F"/>
    <w:rsid w:val="00861E0C"/>
    <w:rsid w:val="00863509"/>
    <w:rsid w:val="00866CCE"/>
    <w:rsid w:val="0087216C"/>
    <w:rsid w:val="00894D45"/>
    <w:rsid w:val="008C29AB"/>
    <w:rsid w:val="008D40F1"/>
    <w:rsid w:val="008F7A93"/>
    <w:rsid w:val="00904CD0"/>
    <w:rsid w:val="009138A7"/>
    <w:rsid w:val="009227A6"/>
    <w:rsid w:val="00926F15"/>
    <w:rsid w:val="00942EE6"/>
    <w:rsid w:val="0094532D"/>
    <w:rsid w:val="00951D9C"/>
    <w:rsid w:val="00955884"/>
    <w:rsid w:val="00985362"/>
    <w:rsid w:val="009B56E5"/>
    <w:rsid w:val="009B7356"/>
    <w:rsid w:val="009D40D4"/>
    <w:rsid w:val="00A525B9"/>
    <w:rsid w:val="00A52AF8"/>
    <w:rsid w:val="00A63A09"/>
    <w:rsid w:val="00A84AE9"/>
    <w:rsid w:val="00A92453"/>
    <w:rsid w:val="00AB13F9"/>
    <w:rsid w:val="00AB485B"/>
    <w:rsid w:val="00AB6416"/>
    <w:rsid w:val="00AC6373"/>
    <w:rsid w:val="00AF04B9"/>
    <w:rsid w:val="00AF3DC0"/>
    <w:rsid w:val="00B069FE"/>
    <w:rsid w:val="00B623B1"/>
    <w:rsid w:val="00B77A29"/>
    <w:rsid w:val="00B8094D"/>
    <w:rsid w:val="00B82B5B"/>
    <w:rsid w:val="00B91B85"/>
    <w:rsid w:val="00BA013C"/>
    <w:rsid w:val="00BC229E"/>
    <w:rsid w:val="00BD1B6E"/>
    <w:rsid w:val="00BE7618"/>
    <w:rsid w:val="00BF0D8C"/>
    <w:rsid w:val="00C32622"/>
    <w:rsid w:val="00C35473"/>
    <w:rsid w:val="00C4586D"/>
    <w:rsid w:val="00C5485F"/>
    <w:rsid w:val="00C55387"/>
    <w:rsid w:val="00C61CE1"/>
    <w:rsid w:val="00C64EAB"/>
    <w:rsid w:val="00C773A2"/>
    <w:rsid w:val="00CC2CDA"/>
    <w:rsid w:val="00CE0E70"/>
    <w:rsid w:val="00D2680C"/>
    <w:rsid w:val="00D3032B"/>
    <w:rsid w:val="00D5692E"/>
    <w:rsid w:val="00D573BA"/>
    <w:rsid w:val="00D73ABA"/>
    <w:rsid w:val="00DB6FAE"/>
    <w:rsid w:val="00DB71CF"/>
    <w:rsid w:val="00DB7F52"/>
    <w:rsid w:val="00E14B67"/>
    <w:rsid w:val="00E257D1"/>
    <w:rsid w:val="00E32F34"/>
    <w:rsid w:val="00E348A7"/>
    <w:rsid w:val="00E67DDA"/>
    <w:rsid w:val="00E87272"/>
    <w:rsid w:val="00E90EEE"/>
    <w:rsid w:val="00EA064C"/>
    <w:rsid w:val="00EA1E53"/>
    <w:rsid w:val="00EB410C"/>
    <w:rsid w:val="00EB5324"/>
    <w:rsid w:val="00EB5A64"/>
    <w:rsid w:val="00F01A9E"/>
    <w:rsid w:val="00F13F4F"/>
    <w:rsid w:val="00F17225"/>
    <w:rsid w:val="00F32684"/>
    <w:rsid w:val="00F82E72"/>
    <w:rsid w:val="00FB78A5"/>
    <w:rsid w:val="00FD168F"/>
    <w:rsid w:val="00FD73E3"/>
    <w:rsid w:val="00FE2368"/>
    <w:rsid w:val="00FF0B0E"/>
    <w:rsid w:val="00FF6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445B7"/>
  <w15:chartTrackingRefBased/>
  <w15:docId w15:val="{53EFFB59-AB07-6D4D-B591-5E87382E0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B04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4">
    <w:name w:val="Grid Table 4 Accent 4"/>
    <w:basedOn w:val="TableNormal"/>
    <w:uiPriority w:val="49"/>
    <w:rsid w:val="001B04C0"/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  <w:insideV w:val="single" w:sz="4" w:space="0" w:color="60CAF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9ED5" w:themeColor="accent4"/>
          <w:left w:val="single" w:sz="4" w:space="0" w:color="0F9ED5" w:themeColor="accent4"/>
          <w:bottom w:val="single" w:sz="4" w:space="0" w:color="0F9ED5" w:themeColor="accent4"/>
          <w:right w:val="single" w:sz="4" w:space="0" w:color="0F9ED5" w:themeColor="accent4"/>
          <w:insideH w:val="nil"/>
          <w:insideV w:val="nil"/>
        </w:tcBorders>
        <w:shd w:val="clear" w:color="auto" w:fill="0F9ED5" w:themeFill="accent4"/>
      </w:tcPr>
    </w:tblStylePr>
    <w:tblStylePr w:type="lastRow">
      <w:rPr>
        <w:b/>
        <w:bCs/>
      </w:rPr>
      <w:tblPr/>
      <w:tcPr>
        <w:tcBorders>
          <w:top w:val="double" w:sz="4" w:space="0" w:color="0F9E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table" w:styleId="GridTable4-Accent3">
    <w:name w:val="Grid Table 4 Accent 3"/>
    <w:basedOn w:val="TableNormal"/>
    <w:uiPriority w:val="49"/>
    <w:rsid w:val="001B04C0"/>
    <w:tblPr>
      <w:tblStyleRowBandSize w:val="1"/>
      <w:tblStyleColBandSize w:val="1"/>
      <w:tblBorders>
        <w:top w:val="single" w:sz="4" w:space="0" w:color="47D459" w:themeColor="accent3" w:themeTint="99"/>
        <w:left w:val="single" w:sz="4" w:space="0" w:color="47D459" w:themeColor="accent3" w:themeTint="99"/>
        <w:bottom w:val="single" w:sz="4" w:space="0" w:color="47D459" w:themeColor="accent3" w:themeTint="99"/>
        <w:right w:val="single" w:sz="4" w:space="0" w:color="47D459" w:themeColor="accent3" w:themeTint="99"/>
        <w:insideH w:val="single" w:sz="4" w:space="0" w:color="47D459" w:themeColor="accent3" w:themeTint="99"/>
        <w:insideV w:val="single" w:sz="4" w:space="0" w:color="47D45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96B24" w:themeColor="accent3"/>
          <w:left w:val="single" w:sz="4" w:space="0" w:color="196B24" w:themeColor="accent3"/>
          <w:bottom w:val="single" w:sz="4" w:space="0" w:color="196B24" w:themeColor="accent3"/>
          <w:right w:val="single" w:sz="4" w:space="0" w:color="196B24" w:themeColor="accent3"/>
          <w:insideH w:val="nil"/>
          <w:insideV w:val="nil"/>
        </w:tcBorders>
        <w:shd w:val="clear" w:color="auto" w:fill="196B24" w:themeFill="accent3"/>
      </w:tcPr>
    </w:tblStylePr>
    <w:tblStylePr w:type="lastRow">
      <w:rPr>
        <w:b/>
        <w:bCs/>
      </w:rPr>
      <w:tblPr/>
      <w:tcPr>
        <w:tcBorders>
          <w:top w:val="double" w:sz="4" w:space="0" w:color="196B2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F0C7" w:themeFill="accent3" w:themeFillTint="33"/>
      </w:tcPr>
    </w:tblStylePr>
    <w:tblStylePr w:type="band1Horz">
      <w:tblPr/>
      <w:tcPr>
        <w:shd w:val="clear" w:color="auto" w:fill="C1F0C7" w:themeFill="accent3" w:themeFillTint="33"/>
      </w:tcPr>
    </w:tblStylePr>
  </w:style>
  <w:style w:type="table" w:styleId="GridTable4-Accent2">
    <w:name w:val="Grid Table 4 Accent 2"/>
    <w:basedOn w:val="TableNormal"/>
    <w:uiPriority w:val="49"/>
    <w:rsid w:val="001B04C0"/>
    <w:tblPr>
      <w:tblStyleRowBandSize w:val="1"/>
      <w:tblStyleColBandSize w:val="1"/>
      <w:tblBorders>
        <w:top w:val="single" w:sz="4" w:space="0" w:color="F1A983" w:themeColor="accent2" w:themeTint="99"/>
        <w:left w:val="single" w:sz="4" w:space="0" w:color="F1A983" w:themeColor="accent2" w:themeTint="99"/>
        <w:bottom w:val="single" w:sz="4" w:space="0" w:color="F1A983" w:themeColor="accent2" w:themeTint="99"/>
        <w:right w:val="single" w:sz="4" w:space="0" w:color="F1A983" w:themeColor="accent2" w:themeTint="99"/>
        <w:insideH w:val="single" w:sz="4" w:space="0" w:color="F1A983" w:themeColor="accent2" w:themeTint="99"/>
        <w:insideV w:val="single" w:sz="4" w:space="0" w:color="F1A9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97132" w:themeColor="accent2"/>
          <w:left w:val="single" w:sz="4" w:space="0" w:color="E97132" w:themeColor="accent2"/>
          <w:bottom w:val="single" w:sz="4" w:space="0" w:color="E97132" w:themeColor="accent2"/>
          <w:right w:val="single" w:sz="4" w:space="0" w:color="E97132" w:themeColor="accent2"/>
          <w:insideH w:val="nil"/>
          <w:insideV w:val="nil"/>
        </w:tcBorders>
        <w:shd w:val="clear" w:color="auto" w:fill="E97132" w:themeFill="accent2"/>
      </w:tcPr>
    </w:tblStylePr>
    <w:tblStylePr w:type="lastRow">
      <w:rPr>
        <w:b/>
        <w:bCs/>
      </w:rPr>
      <w:tblPr/>
      <w:tcPr>
        <w:tcBorders>
          <w:top w:val="double" w:sz="4" w:space="0" w:color="E9713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</w:style>
  <w:style w:type="table" w:styleId="GridTable5Dark">
    <w:name w:val="Grid Table 5 Dark"/>
    <w:basedOn w:val="TableNormal"/>
    <w:uiPriority w:val="50"/>
    <w:rsid w:val="001B04C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1B04C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1E4F5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band1Vert">
      <w:tblPr/>
      <w:tcPr>
        <w:shd w:val="clear" w:color="auto" w:fill="83CAEB" w:themeFill="accent1" w:themeFillTint="66"/>
      </w:tcPr>
    </w:tblStylePr>
    <w:tblStylePr w:type="band1Horz">
      <w:tblPr/>
      <w:tcPr>
        <w:shd w:val="clear" w:color="auto" w:fill="83CAEB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1B04C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2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9713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9713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9713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97132" w:themeFill="accent2"/>
      </w:tcPr>
    </w:tblStylePr>
    <w:tblStylePr w:type="band1Vert">
      <w:tblPr/>
      <w:tcPr>
        <w:shd w:val="clear" w:color="auto" w:fill="F6C5AC" w:themeFill="accent2" w:themeFillTint="66"/>
      </w:tcPr>
    </w:tblStylePr>
    <w:tblStylePr w:type="band1Horz">
      <w:tblPr/>
      <w:tcPr>
        <w:shd w:val="clear" w:color="auto" w:fill="F6C5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1B04C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1F0C7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96B24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96B24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96B24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96B24" w:themeFill="accent3"/>
      </w:tcPr>
    </w:tblStylePr>
    <w:tblStylePr w:type="band1Vert">
      <w:tblPr/>
      <w:tcPr>
        <w:shd w:val="clear" w:color="auto" w:fill="84E290" w:themeFill="accent3" w:themeFillTint="66"/>
      </w:tcPr>
    </w:tblStylePr>
    <w:tblStylePr w:type="band1Horz">
      <w:tblPr/>
      <w:tcPr>
        <w:shd w:val="clear" w:color="auto" w:fill="84E290" w:themeFill="accent3" w:themeFillTint="66"/>
      </w:tcPr>
    </w:tblStylePr>
  </w:style>
  <w:style w:type="paragraph" w:styleId="ListParagraph">
    <w:name w:val="List Paragraph"/>
    <w:basedOn w:val="Normal"/>
    <w:uiPriority w:val="34"/>
    <w:qFormat/>
    <w:rsid w:val="00863509"/>
    <w:pPr>
      <w:ind w:left="720"/>
      <w:contextualSpacing/>
    </w:pPr>
  </w:style>
  <w:style w:type="character" w:customStyle="1" w:styleId="ui-provider">
    <w:name w:val="ui-provider"/>
    <w:basedOn w:val="DefaultParagraphFont"/>
    <w:rsid w:val="00863509"/>
  </w:style>
  <w:style w:type="character" w:styleId="Hyperlink">
    <w:name w:val="Hyperlink"/>
    <w:basedOn w:val="DefaultParagraphFont"/>
    <w:uiPriority w:val="99"/>
    <w:semiHidden/>
    <w:unhideWhenUsed/>
    <w:rsid w:val="0086350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58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ur01.safelinks.protection.outlook.com/?url=https%3A%2F%2Freact-shopping-cart-67954.firebaseapp.com%2F&amp;data=05%7C02%7Cj.sagar%40edu.salford.ac.uk%7C6f1c63c66e204795da3108dca800487e%7C65b52940f4b641bd833d3033ecbcf6e1%7C0%7C0%7C638569966374354381%7CUnknown%7CTWFpbGZsb3d8eyJWIjoiMC4wLjAwMDAiLCJQIjoiV2luMzIiLCJBTiI6Ik1haWwiLCJXVCI6Mn0%3D%7C0%7C%7C%7C&amp;sdata=N5sEvpeWfB2rt%2BmWMQx6yk9%2FUPMV95sA3vnn4MngDi8%3D&amp;reserved=0" TargetMode="Externa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5</Pages>
  <Words>1034</Words>
  <Characters>5897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Joseph Sagar</cp:lastModifiedBy>
  <cp:revision>94</cp:revision>
  <dcterms:created xsi:type="dcterms:W3CDTF">2024-07-22T16:04:00Z</dcterms:created>
  <dcterms:modified xsi:type="dcterms:W3CDTF">2024-07-23T17:58:00Z</dcterms:modified>
</cp:coreProperties>
</file>